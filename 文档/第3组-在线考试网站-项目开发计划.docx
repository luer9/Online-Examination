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F7" w:rsidRDefault="00AC11CB">
      <w:pPr>
        <w:rPr>
          <w:sz w:val="52"/>
        </w:rPr>
      </w:pPr>
      <w:r>
        <w:rPr>
          <w:rFonts w:hint="eastAsia"/>
          <w:noProof/>
          <w:sz w:val="52"/>
        </w:rPr>
        <w:t>二、项目开发计划</w:t>
      </w:r>
    </w:p>
    <w:p w:rsidR="00F252F7" w:rsidRDefault="00F252F7">
      <w:pPr>
        <w:rPr>
          <w:sz w:val="52"/>
        </w:rPr>
      </w:pPr>
    </w:p>
    <w:p w:rsidR="00F252F7" w:rsidRDefault="00AC11C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07035517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18" w:history="1">
        <w:r w:rsidR="00AC11CB">
          <w:rPr>
            <w:rStyle w:val="a3"/>
            <w:noProof/>
          </w:rPr>
          <w:t>1.1</w:t>
        </w:r>
        <w:r w:rsidR="00AC11CB">
          <w:rPr>
            <w:rStyle w:val="a3"/>
            <w:rFonts w:hint="eastAsia"/>
            <w:noProof/>
          </w:rPr>
          <w:t>编写目的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_Toc507035518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1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19" w:history="1">
        <w:r w:rsidR="00AC11CB">
          <w:rPr>
            <w:rStyle w:val="a3"/>
            <w:noProof/>
          </w:rPr>
          <w:t>1.2</w:t>
        </w:r>
        <w:r w:rsidR="00AC11CB">
          <w:rPr>
            <w:rStyle w:val="a3"/>
            <w:rFonts w:hint="eastAsia"/>
            <w:noProof/>
          </w:rPr>
          <w:t>项目背景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_Toc507035519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1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0" w:history="1">
        <w:r w:rsidR="00AC11CB">
          <w:rPr>
            <w:rStyle w:val="a3"/>
            <w:noProof/>
          </w:rPr>
          <w:t>1.3</w:t>
        </w:r>
        <w:r w:rsidR="00AC11CB">
          <w:rPr>
            <w:rStyle w:val="a3"/>
            <w:rFonts w:hint="eastAsia"/>
            <w:noProof/>
          </w:rPr>
          <w:t>定义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_Toc507035520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1" w:history="1">
        <w:r w:rsidR="00AC11CB">
          <w:rPr>
            <w:rStyle w:val="a3"/>
            <w:noProof/>
          </w:rPr>
          <w:t>1.4</w:t>
        </w:r>
        <w:r w:rsidR="00AC11CB">
          <w:rPr>
            <w:rStyle w:val="a3"/>
            <w:rFonts w:hint="eastAsia"/>
            <w:noProof/>
          </w:rPr>
          <w:t>参考资料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_Toc507035521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10"/>
        <w:tabs>
          <w:tab w:val="right" w:leader="dot" w:pos="8296"/>
        </w:tabs>
        <w:rPr>
          <w:noProof/>
        </w:rPr>
      </w:pPr>
      <w:hyperlink w:anchor="_Toc507035522" w:history="1">
        <w:r w:rsidR="00AC11CB">
          <w:rPr>
            <w:rStyle w:val="a3"/>
            <w:noProof/>
          </w:rPr>
          <w:t>2</w:t>
        </w:r>
        <w:r w:rsidR="00AC11CB">
          <w:rPr>
            <w:rStyle w:val="a3"/>
            <w:rFonts w:hint="eastAsia"/>
            <w:noProof/>
          </w:rPr>
          <w:t>．项目概述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_Toc507035522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3" w:history="1">
        <w:r w:rsidR="00AC11CB">
          <w:rPr>
            <w:rStyle w:val="a3"/>
            <w:noProof/>
          </w:rPr>
          <w:t>2.1</w:t>
        </w:r>
        <w:r w:rsidR="00AC11CB">
          <w:rPr>
            <w:rStyle w:val="a3"/>
            <w:rFonts w:hint="eastAsia"/>
            <w:noProof/>
          </w:rPr>
          <w:t>工作内容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_Toc507035523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4" w:history="1">
        <w:r w:rsidR="00AC11CB">
          <w:rPr>
            <w:rStyle w:val="a3"/>
            <w:noProof/>
          </w:rPr>
          <w:t>2.2</w:t>
        </w:r>
        <w:r w:rsidR="00AC11CB">
          <w:rPr>
            <w:rStyle w:val="a3"/>
            <w:rFonts w:hint="eastAsia"/>
            <w:noProof/>
          </w:rPr>
          <w:t>条件与限制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_Toc507035524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5" w:history="1">
        <w:r w:rsidR="00AC11CB">
          <w:rPr>
            <w:rStyle w:val="a3"/>
            <w:noProof/>
          </w:rPr>
          <w:t>2.3</w:t>
        </w:r>
        <w:r w:rsidR="00AC11CB">
          <w:rPr>
            <w:rStyle w:val="a3"/>
            <w:rFonts w:hint="eastAsia"/>
            <w:noProof/>
          </w:rPr>
          <w:t>产品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_Toc507035525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6" w:history="1">
        <w:r w:rsidR="00AC11CB">
          <w:rPr>
            <w:rStyle w:val="a3"/>
            <w:noProof/>
          </w:rPr>
          <w:t>2.4</w:t>
        </w:r>
        <w:r w:rsidR="00AC11CB">
          <w:rPr>
            <w:rStyle w:val="a3"/>
            <w:rFonts w:hint="eastAsia"/>
            <w:noProof/>
          </w:rPr>
          <w:t>运行环境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_Toc507035526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7" w:history="1">
        <w:r w:rsidR="00AC11CB">
          <w:rPr>
            <w:rStyle w:val="a3"/>
            <w:noProof/>
          </w:rPr>
          <w:t>2.5</w:t>
        </w:r>
        <w:r w:rsidR="00AC11CB">
          <w:rPr>
            <w:rStyle w:val="a3"/>
            <w:rFonts w:hint="eastAsia"/>
            <w:noProof/>
          </w:rPr>
          <w:t>服务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_Toc507035527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28" w:history="1">
        <w:r w:rsidR="00AC11CB">
          <w:rPr>
            <w:rStyle w:val="a3"/>
            <w:noProof/>
          </w:rPr>
          <w:t>2.6</w:t>
        </w:r>
        <w:r w:rsidR="00AC11CB">
          <w:rPr>
            <w:rStyle w:val="a3"/>
            <w:rFonts w:hint="eastAsia"/>
            <w:noProof/>
          </w:rPr>
          <w:t>验收标准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_Toc507035528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10"/>
        <w:tabs>
          <w:tab w:val="right" w:leader="dot" w:pos="8296"/>
        </w:tabs>
        <w:rPr>
          <w:noProof/>
        </w:rPr>
      </w:pPr>
      <w:hyperlink w:anchor="_Toc507035529" w:history="1">
        <w:r w:rsidR="00AC11CB">
          <w:rPr>
            <w:rStyle w:val="a3"/>
            <w:noProof/>
          </w:rPr>
          <w:t>3</w:t>
        </w:r>
        <w:r w:rsidR="00AC11CB">
          <w:rPr>
            <w:rStyle w:val="a3"/>
            <w:rFonts w:hint="eastAsia"/>
            <w:noProof/>
          </w:rPr>
          <w:t>．实施计划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_Toc507035529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30" w:history="1">
        <w:r w:rsidR="00AC11CB">
          <w:rPr>
            <w:rStyle w:val="a3"/>
            <w:noProof/>
          </w:rPr>
          <w:t>3.1</w:t>
        </w:r>
        <w:r w:rsidR="00AC11CB">
          <w:rPr>
            <w:rStyle w:val="a3"/>
            <w:rFonts w:hint="eastAsia"/>
            <w:noProof/>
          </w:rPr>
          <w:t>任务分解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_Toc507035530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31" w:history="1">
        <w:r w:rsidR="00AC11CB">
          <w:rPr>
            <w:rStyle w:val="a3"/>
            <w:noProof/>
          </w:rPr>
          <w:t>3.2</w:t>
        </w:r>
        <w:r w:rsidR="00AC11CB">
          <w:rPr>
            <w:rStyle w:val="a3"/>
            <w:rFonts w:hint="eastAsia"/>
            <w:noProof/>
          </w:rPr>
          <w:t>进度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_Toc507035531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32" w:history="1">
        <w:r w:rsidR="00AC11CB">
          <w:rPr>
            <w:rStyle w:val="a3"/>
            <w:noProof/>
          </w:rPr>
          <w:t>3.3</w:t>
        </w:r>
        <w:r w:rsidR="00AC11CB">
          <w:rPr>
            <w:rStyle w:val="a3"/>
            <w:rFonts w:hint="eastAsia"/>
            <w:noProof/>
          </w:rPr>
          <w:t>预算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_Toc507035532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20"/>
        <w:tabs>
          <w:tab w:val="right" w:leader="dot" w:pos="8296"/>
        </w:tabs>
        <w:rPr>
          <w:noProof/>
        </w:rPr>
      </w:pPr>
      <w:hyperlink w:anchor="_Toc507035533" w:history="1">
        <w:r w:rsidR="00AC11CB">
          <w:rPr>
            <w:rStyle w:val="a3"/>
            <w:noProof/>
          </w:rPr>
          <w:t>3.4</w:t>
        </w:r>
        <w:r w:rsidR="00AC11CB">
          <w:rPr>
            <w:rStyle w:val="a3"/>
            <w:rFonts w:hint="eastAsia"/>
            <w:noProof/>
          </w:rPr>
          <w:t>关键问题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_Toc507035533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10"/>
        <w:tabs>
          <w:tab w:val="right" w:leader="dot" w:pos="8296"/>
        </w:tabs>
        <w:rPr>
          <w:noProof/>
        </w:rPr>
      </w:pPr>
      <w:hyperlink w:anchor="_Toc507035534" w:history="1">
        <w:r w:rsidR="00AC11CB">
          <w:rPr>
            <w:rStyle w:val="a3"/>
            <w:noProof/>
          </w:rPr>
          <w:t>4</w:t>
        </w:r>
        <w:r w:rsidR="00AC11CB">
          <w:rPr>
            <w:rStyle w:val="a3"/>
            <w:rFonts w:hint="eastAsia"/>
            <w:noProof/>
          </w:rPr>
          <w:t>．人员组织及分工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_Toc507035534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10"/>
        <w:tabs>
          <w:tab w:val="right" w:leader="dot" w:pos="8296"/>
        </w:tabs>
        <w:rPr>
          <w:noProof/>
        </w:rPr>
      </w:pPr>
      <w:hyperlink w:anchor="_Toc507035535" w:history="1">
        <w:r w:rsidR="00AC11CB">
          <w:rPr>
            <w:rStyle w:val="a3"/>
            <w:noProof/>
          </w:rPr>
          <w:t>5</w:t>
        </w:r>
        <w:r w:rsidR="00AC11CB">
          <w:rPr>
            <w:rStyle w:val="a3"/>
            <w:rFonts w:hint="eastAsia"/>
            <w:noProof/>
          </w:rPr>
          <w:t>．交付期限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_Toc507035535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7042B">
      <w:pPr>
        <w:pStyle w:val="10"/>
        <w:tabs>
          <w:tab w:val="right" w:leader="dot" w:pos="8296"/>
        </w:tabs>
        <w:rPr>
          <w:noProof/>
        </w:rPr>
      </w:pPr>
      <w:hyperlink w:anchor="_Toc507035536" w:history="1">
        <w:r w:rsidR="00AC11CB">
          <w:rPr>
            <w:rStyle w:val="a3"/>
            <w:noProof/>
          </w:rPr>
          <w:t>6</w:t>
        </w:r>
        <w:r w:rsidR="00AC11CB">
          <w:rPr>
            <w:rStyle w:val="a3"/>
            <w:rFonts w:hint="eastAsia"/>
            <w:noProof/>
          </w:rPr>
          <w:t>．专题计划要点</w:t>
        </w:r>
        <w:r w:rsidR="00AC11CB">
          <w:rPr>
            <w:noProof/>
            <w:webHidden/>
          </w:rPr>
          <w:tab/>
        </w:r>
        <w:r w:rsidR="00AC11CB">
          <w:rPr>
            <w:noProof/>
            <w:webHidden/>
          </w:rPr>
          <w:fldChar w:fldCharType="begin"/>
        </w:r>
        <w:r w:rsidR="00AC11CB">
          <w:rPr>
            <w:noProof/>
            <w:webHidden/>
          </w:rPr>
          <w:instrText xml:space="preserve"> PAGEREF _Toc507035536 \h </w:instrText>
        </w:r>
        <w:r w:rsidR="00AC11CB">
          <w:rPr>
            <w:noProof/>
            <w:webHidden/>
          </w:rPr>
        </w:r>
        <w:r w:rsidR="00AC11CB">
          <w:rPr>
            <w:noProof/>
            <w:webHidden/>
          </w:rPr>
          <w:fldChar w:fldCharType="separate"/>
        </w:r>
        <w:r w:rsidR="005927A2">
          <w:rPr>
            <w:noProof/>
            <w:webHidden/>
          </w:rPr>
          <w:t>2</w:t>
        </w:r>
        <w:r w:rsidR="00AC11CB">
          <w:rPr>
            <w:noProof/>
            <w:webHidden/>
          </w:rPr>
          <w:fldChar w:fldCharType="end"/>
        </w:r>
      </w:hyperlink>
    </w:p>
    <w:p w:rsidR="00F252F7" w:rsidRDefault="00AC11CB">
      <w:r>
        <w:fldChar w:fldCharType="end"/>
      </w:r>
    </w:p>
    <w:p w:rsidR="00F252F7" w:rsidRDefault="00F252F7"/>
    <w:p w:rsidR="00F252F7" w:rsidRDefault="00AC11CB">
      <w:pPr>
        <w:pStyle w:val="1"/>
      </w:pPr>
      <w:bookmarkStart w:id="0" w:name="_Toc507035517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F252F7" w:rsidRDefault="00AC11CB">
      <w:pPr>
        <w:pStyle w:val="2"/>
      </w:pPr>
      <w:bookmarkStart w:id="1" w:name="_Toc5070355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A1B63" w:rsidRPr="006210DA" w:rsidRDefault="006D4E87" w:rsidP="006D4E87">
      <w:pPr>
        <w:ind w:firstLine="420"/>
        <w:rPr>
          <w:sz w:val="24"/>
        </w:rPr>
      </w:pPr>
      <w:r w:rsidRPr="006210DA">
        <w:rPr>
          <w:rFonts w:hint="eastAsia"/>
          <w:sz w:val="24"/>
        </w:rPr>
        <w:t>编写</w:t>
      </w:r>
      <w:r w:rsidR="008179D2" w:rsidRPr="006210DA">
        <w:rPr>
          <w:rFonts w:hint="eastAsia"/>
          <w:sz w:val="24"/>
        </w:rPr>
        <w:t>本项目开发</w:t>
      </w:r>
      <w:r w:rsidRPr="006210DA">
        <w:rPr>
          <w:rFonts w:hint="eastAsia"/>
          <w:sz w:val="24"/>
        </w:rPr>
        <w:t>计划书的</w:t>
      </w:r>
      <w:r w:rsidR="008179D2" w:rsidRPr="006210DA">
        <w:rPr>
          <w:rFonts w:hint="eastAsia"/>
          <w:sz w:val="24"/>
        </w:rPr>
        <w:t>目的是</w:t>
      </w:r>
      <w:r w:rsidRPr="006210DA">
        <w:rPr>
          <w:rFonts w:hint="eastAsia"/>
          <w:sz w:val="24"/>
        </w:rPr>
        <w:t>：将</w:t>
      </w:r>
      <w:r w:rsidR="002C439A" w:rsidRPr="006210DA">
        <w:rPr>
          <w:rFonts w:hint="eastAsia"/>
          <w:sz w:val="24"/>
        </w:rPr>
        <w:t>项目</w:t>
      </w:r>
      <w:r w:rsidR="008179D2" w:rsidRPr="006210DA">
        <w:rPr>
          <w:rFonts w:hint="eastAsia"/>
          <w:sz w:val="24"/>
        </w:rPr>
        <w:t>开发过程中</w:t>
      </w:r>
      <w:r w:rsidRPr="006210DA">
        <w:rPr>
          <w:rFonts w:hint="eastAsia"/>
          <w:sz w:val="24"/>
        </w:rPr>
        <w:t>的项目分工及人员分配问题</w:t>
      </w:r>
      <w:r w:rsidR="008179D2" w:rsidRPr="006210DA">
        <w:rPr>
          <w:rFonts w:hint="eastAsia"/>
          <w:sz w:val="24"/>
        </w:rPr>
        <w:t>、</w:t>
      </w:r>
      <w:r w:rsidRPr="006210DA">
        <w:rPr>
          <w:rFonts w:hint="eastAsia"/>
          <w:sz w:val="24"/>
        </w:rPr>
        <w:t>项目</w:t>
      </w:r>
      <w:r w:rsidR="008179D2" w:rsidRPr="006210DA">
        <w:rPr>
          <w:rFonts w:hint="eastAsia"/>
          <w:sz w:val="24"/>
        </w:rPr>
        <w:t>开发进度、软件和硬件条件等问题所作的安排用文档的形式记录下</w:t>
      </w:r>
      <w:r w:rsidR="002C439A" w:rsidRPr="006210DA">
        <w:rPr>
          <w:rFonts w:hint="eastAsia"/>
          <w:sz w:val="24"/>
        </w:rPr>
        <w:t>来</w:t>
      </w:r>
      <w:r w:rsidR="008179D2" w:rsidRPr="006210DA">
        <w:rPr>
          <w:rFonts w:hint="eastAsia"/>
          <w:sz w:val="24"/>
        </w:rPr>
        <w:t>，以便于根据本计划开展和检查项目开发工作，保证项目开发成功。</w:t>
      </w:r>
    </w:p>
    <w:p w:rsidR="002C439A" w:rsidRPr="006210DA" w:rsidRDefault="006D4E87" w:rsidP="006D4E87">
      <w:pPr>
        <w:ind w:firstLine="420"/>
        <w:rPr>
          <w:sz w:val="24"/>
        </w:rPr>
      </w:pPr>
      <w:r w:rsidRPr="006210DA">
        <w:rPr>
          <w:rFonts w:hint="eastAsia"/>
          <w:sz w:val="24"/>
        </w:rPr>
        <w:t>项目计划书的读者</w:t>
      </w:r>
      <w:r w:rsidR="002C439A" w:rsidRPr="006210DA">
        <w:rPr>
          <w:rFonts w:hint="eastAsia"/>
          <w:sz w:val="24"/>
        </w:rPr>
        <w:t>主要是</w:t>
      </w:r>
      <w:r w:rsidRPr="006210DA">
        <w:rPr>
          <w:rFonts w:hint="eastAsia"/>
          <w:sz w:val="24"/>
        </w:rPr>
        <w:t>针对相关</w:t>
      </w:r>
      <w:r w:rsidR="002C439A" w:rsidRPr="006210DA">
        <w:rPr>
          <w:rFonts w:hint="eastAsia"/>
          <w:sz w:val="24"/>
        </w:rPr>
        <w:t>开发人员和用户。</w:t>
      </w:r>
    </w:p>
    <w:p w:rsidR="00F252F7" w:rsidRPr="003039AA" w:rsidRDefault="00AC11CB">
      <w:pPr>
        <w:pStyle w:val="2"/>
      </w:pPr>
      <w:bookmarkStart w:id="2" w:name="_Toc507035519"/>
      <w:r w:rsidRPr="003039AA">
        <w:rPr>
          <w:rFonts w:hint="eastAsia"/>
        </w:rPr>
        <w:t>1.2</w:t>
      </w:r>
      <w:r w:rsidRPr="003039AA">
        <w:rPr>
          <w:rFonts w:hint="eastAsia"/>
        </w:rPr>
        <w:t>项目背景</w:t>
      </w:r>
      <w:bookmarkEnd w:id="2"/>
    </w:p>
    <w:p w:rsidR="001E4106" w:rsidRPr="006210DA" w:rsidRDefault="006E0F17" w:rsidP="00957DC6">
      <w:pPr>
        <w:ind w:firstLine="360"/>
        <w:rPr>
          <w:sz w:val="24"/>
        </w:rPr>
      </w:pPr>
      <w:r w:rsidRPr="006210DA">
        <w:rPr>
          <w:rFonts w:hint="eastAsia"/>
          <w:sz w:val="24"/>
        </w:rPr>
        <w:t>近年来，随着学校学生的数量逐渐增加，人工书写数据已经不能</w:t>
      </w:r>
      <w:r w:rsidR="0043073A" w:rsidRPr="006210DA">
        <w:rPr>
          <w:rFonts w:hint="eastAsia"/>
          <w:sz w:val="24"/>
        </w:rPr>
        <w:t>够</w:t>
      </w:r>
      <w:r w:rsidRPr="006210DA">
        <w:rPr>
          <w:rFonts w:hint="eastAsia"/>
          <w:sz w:val="24"/>
        </w:rPr>
        <w:t>处理如此庞大的数据。为了更好的适应信息时代的高效性，一个利用计算机来实现学校在</w:t>
      </w:r>
      <w:r w:rsidRPr="006210DA">
        <w:rPr>
          <w:rFonts w:hint="eastAsia"/>
          <w:sz w:val="24"/>
        </w:rPr>
        <w:lastRenderedPageBreak/>
        <w:t>线考试的系统将必然诞生。基于这一点，设计一个在线考试网站，用来对学生在线考试进行管理，以便在最短的时间内，高效准确</w:t>
      </w:r>
      <w:r w:rsidR="004802C0" w:rsidRPr="006210DA">
        <w:rPr>
          <w:rFonts w:hint="eastAsia"/>
          <w:sz w:val="24"/>
        </w:rPr>
        <w:t>地</w:t>
      </w:r>
      <w:r w:rsidRPr="006210DA">
        <w:rPr>
          <w:rFonts w:hint="eastAsia"/>
          <w:sz w:val="24"/>
        </w:rPr>
        <w:t>完成整个在线考试的过程。</w:t>
      </w:r>
      <w:r w:rsidR="0020493D" w:rsidRPr="006210DA">
        <w:rPr>
          <w:rFonts w:hint="eastAsia"/>
          <w:sz w:val="24"/>
        </w:rPr>
        <w:t>另外，计算机化的考试最大特点就是阅卷块，系统可以在考试结束当场给出考试结果，计算机阅卷给了学生最大的公平感。</w:t>
      </w:r>
    </w:p>
    <w:p w:rsidR="003039AA" w:rsidRPr="006210DA" w:rsidRDefault="003039AA" w:rsidP="00957DC6">
      <w:pPr>
        <w:ind w:firstLine="360"/>
        <w:rPr>
          <w:sz w:val="24"/>
        </w:rPr>
      </w:pPr>
      <w:r w:rsidRPr="006210DA">
        <w:rPr>
          <w:rFonts w:hint="eastAsia"/>
          <w:sz w:val="24"/>
        </w:rPr>
        <w:t>相比传统的考试系统，网络考试系统的主要好处是一方面可以动态的管理各种考试信息，只要准备好足够的题库，就可以按照要求自动生成各种试卷</w:t>
      </w:r>
      <w:r w:rsidR="007500FF" w:rsidRPr="006210DA">
        <w:rPr>
          <w:rFonts w:hint="eastAsia"/>
          <w:sz w:val="24"/>
        </w:rPr>
        <w:t>。</w:t>
      </w:r>
    </w:p>
    <w:p w:rsidR="00F252F7" w:rsidRDefault="00AC11CB">
      <w:pPr>
        <w:pStyle w:val="2"/>
      </w:pPr>
      <w:bookmarkStart w:id="3" w:name="_Toc50703552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443515" w:rsidRPr="006210DA" w:rsidRDefault="00443515">
      <w:pPr>
        <w:rPr>
          <w:sz w:val="24"/>
        </w:rPr>
      </w:pPr>
      <w:r w:rsidRPr="006210DA">
        <w:rPr>
          <w:rFonts w:hint="eastAsia"/>
          <w:sz w:val="24"/>
        </w:rPr>
        <w:t>Mysql</w:t>
      </w:r>
      <w:r w:rsidRPr="006210DA">
        <w:rPr>
          <w:rFonts w:hint="eastAsia"/>
          <w:sz w:val="24"/>
        </w:rPr>
        <w:t>：所用的数据库管理系统</w:t>
      </w:r>
    </w:p>
    <w:p w:rsidR="00443515" w:rsidRPr="006210DA" w:rsidRDefault="00443515">
      <w:pPr>
        <w:rPr>
          <w:sz w:val="24"/>
        </w:rPr>
      </w:pPr>
      <w:r w:rsidRPr="006210DA">
        <w:rPr>
          <w:sz w:val="24"/>
        </w:rPr>
        <w:t>IntelliJ IDEA</w:t>
      </w:r>
      <w:r w:rsidRPr="006210DA">
        <w:rPr>
          <w:rFonts w:hint="eastAsia"/>
          <w:sz w:val="24"/>
        </w:rPr>
        <w:t>：所用的开发工具</w:t>
      </w:r>
    </w:p>
    <w:p w:rsidR="00443515" w:rsidRPr="006210DA" w:rsidRDefault="00443515">
      <w:pPr>
        <w:rPr>
          <w:sz w:val="24"/>
        </w:rPr>
      </w:pPr>
      <w:r w:rsidRPr="006210DA">
        <w:rPr>
          <w:rStyle w:val="a8"/>
          <w:rFonts w:ascii="Arial" w:hAnsi="Arial" w:cs="Arial"/>
          <w:i w:val="0"/>
          <w:iCs w:val="0"/>
          <w:sz w:val="24"/>
          <w:shd w:val="clear" w:color="auto" w:fill="FFFFFF"/>
        </w:rPr>
        <w:t>DAO</w:t>
      </w:r>
      <w:r w:rsidRPr="006210DA">
        <w:rPr>
          <w:rFonts w:ascii="Arial" w:hAnsi="Arial" w:cs="Arial"/>
          <w:color w:val="333333"/>
          <w:sz w:val="24"/>
          <w:shd w:val="clear" w:color="auto" w:fill="FFFFFF"/>
        </w:rPr>
        <w:t xml:space="preserve">(Data Access Object) </w:t>
      </w:r>
      <w:r w:rsidRPr="006210DA">
        <w:rPr>
          <w:rFonts w:ascii="Arial" w:hAnsi="Arial" w:cs="Arial"/>
          <w:color w:val="333333"/>
          <w:sz w:val="24"/>
          <w:shd w:val="clear" w:color="auto" w:fill="FFFFFF"/>
        </w:rPr>
        <w:t>数据访问对象是一个面向对象的数据库接口</w:t>
      </w:r>
    </w:p>
    <w:p w:rsidR="00443515" w:rsidRPr="006210DA" w:rsidRDefault="00923DC6">
      <w:pPr>
        <w:rPr>
          <w:sz w:val="24"/>
        </w:rPr>
      </w:pPr>
      <w:r w:rsidRPr="006210DA">
        <w:rPr>
          <w:sz w:val="24"/>
        </w:rPr>
        <w:t>JSP</w:t>
      </w:r>
      <w:r w:rsidRPr="006210DA">
        <w:rPr>
          <w:rFonts w:hint="eastAsia"/>
          <w:sz w:val="24"/>
        </w:rPr>
        <w:t>(</w:t>
      </w:r>
      <w:r w:rsidRPr="006210DA">
        <w:rPr>
          <w:sz w:val="24"/>
        </w:rPr>
        <w:t>JavaServer Pages)</w:t>
      </w:r>
      <w:r w:rsidRPr="006210DA">
        <w:rPr>
          <w:rFonts w:hint="eastAsia"/>
          <w:sz w:val="24"/>
        </w:rPr>
        <w:t>：所用的开发语言</w:t>
      </w:r>
    </w:p>
    <w:p w:rsidR="00EF5CE5" w:rsidRPr="006210DA" w:rsidRDefault="00EF5CE5">
      <w:pPr>
        <w:rPr>
          <w:sz w:val="24"/>
        </w:rPr>
      </w:pPr>
      <w:r w:rsidRPr="006210DA">
        <w:rPr>
          <w:sz w:val="24"/>
        </w:rPr>
        <w:t>B</w:t>
      </w:r>
      <w:r w:rsidRPr="006210DA">
        <w:rPr>
          <w:rFonts w:hint="eastAsia"/>
          <w:sz w:val="24"/>
        </w:rPr>
        <w:t>ootstrap</w:t>
      </w:r>
      <w:r w:rsidR="00561C6C" w:rsidRPr="006210DA">
        <w:rPr>
          <w:rFonts w:hint="eastAsia"/>
          <w:sz w:val="24"/>
        </w:rPr>
        <w:t>：</w:t>
      </w:r>
      <w:r w:rsidR="007435A4" w:rsidRPr="006210DA">
        <w:rPr>
          <w:sz w:val="24"/>
        </w:rPr>
        <w:t>用于前端开发的开源工具包</w:t>
      </w:r>
    </w:p>
    <w:p w:rsidR="00F724CE" w:rsidRPr="006210DA" w:rsidRDefault="00F724CE">
      <w:pPr>
        <w:rPr>
          <w:sz w:val="24"/>
        </w:rPr>
      </w:pPr>
      <w:r w:rsidRPr="006210DA">
        <w:rPr>
          <w:rFonts w:hint="eastAsia"/>
          <w:sz w:val="24"/>
        </w:rPr>
        <w:t>MVC</w:t>
      </w:r>
      <w:r w:rsidRPr="006210DA">
        <w:rPr>
          <w:sz w:val="24"/>
        </w:rPr>
        <w:t>:</w:t>
      </w:r>
    </w:p>
    <w:p w:rsidR="00F724CE" w:rsidRPr="006210DA" w:rsidRDefault="00F724CE">
      <w:pPr>
        <w:rPr>
          <w:sz w:val="24"/>
        </w:rPr>
      </w:pPr>
      <w:r w:rsidRPr="006210DA">
        <w:rPr>
          <w:sz w:val="24"/>
        </w:rPr>
        <w:t>D</w:t>
      </w:r>
      <w:r w:rsidRPr="006210DA">
        <w:rPr>
          <w:rFonts w:hint="eastAsia"/>
          <w:sz w:val="24"/>
        </w:rPr>
        <w:t>butils:</w:t>
      </w:r>
    </w:p>
    <w:p w:rsidR="00B83563" w:rsidRPr="006210DA" w:rsidRDefault="00212B71">
      <w:pPr>
        <w:rPr>
          <w:color w:val="C00000"/>
          <w:sz w:val="24"/>
        </w:rPr>
      </w:pPr>
      <w:r w:rsidRPr="006210DA">
        <w:rPr>
          <w:rFonts w:hint="eastAsia"/>
          <w:color w:val="C00000"/>
          <w:sz w:val="24"/>
        </w:rPr>
        <w:t>……</w:t>
      </w:r>
      <w:r w:rsidR="00363963" w:rsidRPr="006210DA">
        <w:rPr>
          <w:rFonts w:hint="eastAsia"/>
          <w:color w:val="C00000"/>
          <w:sz w:val="24"/>
        </w:rPr>
        <w:t>根据项目</w:t>
      </w:r>
      <w:r w:rsidR="003039AA" w:rsidRPr="006210DA">
        <w:rPr>
          <w:rFonts w:hint="eastAsia"/>
          <w:color w:val="C00000"/>
          <w:sz w:val="24"/>
        </w:rPr>
        <w:t>会</w:t>
      </w:r>
      <w:r w:rsidR="00D20514" w:rsidRPr="006210DA">
        <w:rPr>
          <w:rFonts w:hint="eastAsia"/>
          <w:color w:val="C00000"/>
          <w:sz w:val="24"/>
        </w:rPr>
        <w:t>继续</w:t>
      </w:r>
      <w:r w:rsidR="00755CA8" w:rsidRPr="006210DA">
        <w:rPr>
          <w:rFonts w:hint="eastAsia"/>
          <w:color w:val="C00000"/>
          <w:sz w:val="24"/>
        </w:rPr>
        <w:t>补充</w:t>
      </w:r>
    </w:p>
    <w:p w:rsidR="00F252F7" w:rsidRDefault="00AC11CB">
      <w:pPr>
        <w:pStyle w:val="2"/>
      </w:pPr>
      <w:bookmarkStart w:id="4" w:name="_Toc5070355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11284B" w:rsidRPr="006210DA" w:rsidRDefault="00FE2812" w:rsidP="0011284B">
      <w:pPr>
        <w:rPr>
          <w:sz w:val="24"/>
        </w:rPr>
      </w:pPr>
      <w:r w:rsidRPr="006210DA">
        <w:rPr>
          <w:rFonts w:hint="eastAsia"/>
          <w:sz w:val="24"/>
        </w:rPr>
        <w:t xml:space="preserve"> </w:t>
      </w:r>
      <w:r w:rsidR="007B64BE" w:rsidRPr="006210DA">
        <w:rPr>
          <w:rFonts w:hint="eastAsia"/>
          <w:sz w:val="24"/>
        </w:rPr>
        <w:t>[</w:t>
      </w:r>
      <w:r w:rsidR="007B64BE" w:rsidRPr="006210DA">
        <w:rPr>
          <w:sz w:val="24"/>
        </w:rPr>
        <w:t xml:space="preserve">1] </w:t>
      </w:r>
      <w:r w:rsidR="007B64BE" w:rsidRPr="006210DA">
        <w:rPr>
          <w:rFonts w:hint="eastAsia"/>
          <w:sz w:val="24"/>
        </w:rPr>
        <w:t>梁胜斌</w:t>
      </w:r>
      <w:r w:rsidR="002A3419" w:rsidRPr="006210DA">
        <w:rPr>
          <w:rFonts w:hint="eastAsia"/>
          <w:sz w:val="24"/>
        </w:rPr>
        <w:t>，乔保军，李小丽，马玉军，张文鹏</w:t>
      </w:r>
      <w:r w:rsidR="0011284B" w:rsidRPr="006210DA">
        <w:rPr>
          <w:sz w:val="24"/>
        </w:rPr>
        <w:t xml:space="preserve"> </w:t>
      </w:r>
      <w:r w:rsidR="0011284B" w:rsidRPr="006210DA">
        <w:rPr>
          <w:rFonts w:hint="eastAsia"/>
          <w:sz w:val="24"/>
        </w:rPr>
        <w:t>Java Web</w:t>
      </w:r>
      <w:r w:rsidR="0011284B" w:rsidRPr="006210DA">
        <w:rPr>
          <w:rFonts w:hint="eastAsia"/>
          <w:sz w:val="24"/>
        </w:rPr>
        <w:t>应用开发与实践</w:t>
      </w:r>
      <w:r w:rsidR="00FE5AE4" w:rsidRPr="006210DA">
        <w:rPr>
          <w:rFonts w:hint="eastAsia"/>
          <w:sz w:val="24"/>
        </w:rPr>
        <w:t>.</w:t>
      </w:r>
      <w:r w:rsidR="0063440F" w:rsidRPr="006210DA">
        <w:rPr>
          <w:rFonts w:hint="eastAsia"/>
          <w:sz w:val="24"/>
        </w:rPr>
        <w:t xml:space="preserve"> </w:t>
      </w:r>
      <w:r w:rsidR="00FE5AE4" w:rsidRPr="006210DA">
        <w:rPr>
          <w:rFonts w:hint="eastAsia"/>
          <w:sz w:val="24"/>
        </w:rPr>
        <w:t>清华大学出版社</w:t>
      </w:r>
      <w:r w:rsidR="0063440F" w:rsidRPr="006210DA">
        <w:rPr>
          <w:sz w:val="24"/>
        </w:rPr>
        <w:t>2012</w:t>
      </w:r>
      <w:r w:rsidR="0063440F" w:rsidRPr="006210DA">
        <w:rPr>
          <w:rFonts w:hint="eastAsia"/>
          <w:sz w:val="24"/>
        </w:rPr>
        <w:t>年</w:t>
      </w:r>
    </w:p>
    <w:p w:rsidR="005B5D32" w:rsidRPr="006210DA" w:rsidRDefault="00E119AC" w:rsidP="0011284B">
      <w:pPr>
        <w:rPr>
          <w:color w:val="C00000"/>
          <w:sz w:val="24"/>
        </w:rPr>
      </w:pPr>
      <w:r w:rsidRPr="006210DA">
        <w:rPr>
          <w:rFonts w:hint="eastAsia"/>
          <w:color w:val="C00000"/>
          <w:sz w:val="24"/>
        </w:rPr>
        <w:t>……</w:t>
      </w:r>
      <w:r w:rsidR="00EA3D16" w:rsidRPr="006210DA">
        <w:rPr>
          <w:rFonts w:hint="eastAsia"/>
          <w:color w:val="C00000"/>
          <w:sz w:val="24"/>
        </w:rPr>
        <w:t>根据项目</w:t>
      </w:r>
      <w:r w:rsidR="00D20514" w:rsidRPr="006210DA">
        <w:rPr>
          <w:rFonts w:hint="eastAsia"/>
          <w:color w:val="C00000"/>
          <w:sz w:val="24"/>
        </w:rPr>
        <w:t>会继续</w:t>
      </w:r>
      <w:r w:rsidRPr="006210DA">
        <w:rPr>
          <w:rFonts w:hint="eastAsia"/>
          <w:color w:val="C00000"/>
          <w:sz w:val="24"/>
        </w:rPr>
        <w:t>补充</w:t>
      </w:r>
    </w:p>
    <w:p w:rsidR="002D69D9" w:rsidRPr="006210DA" w:rsidRDefault="002D69D9" w:rsidP="002D69D9">
      <w:pPr>
        <w:rPr>
          <w:sz w:val="24"/>
        </w:rPr>
      </w:pPr>
    </w:p>
    <w:p w:rsidR="00F252F7" w:rsidRDefault="00AC11CB">
      <w:pPr>
        <w:pStyle w:val="1"/>
      </w:pPr>
      <w:bookmarkStart w:id="5" w:name="_Toc507035522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:rsidR="00F252F7" w:rsidRDefault="00AC11CB">
      <w:pPr>
        <w:pStyle w:val="2"/>
      </w:pPr>
      <w:bookmarkStart w:id="6" w:name="_Toc5070355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:rsidR="009D1EBE" w:rsidRPr="006210DA" w:rsidRDefault="00FE2812" w:rsidP="00367491">
      <w:pPr>
        <w:ind w:firstLine="420"/>
        <w:rPr>
          <w:sz w:val="24"/>
        </w:rPr>
      </w:pPr>
      <w:r w:rsidRPr="006210DA">
        <w:rPr>
          <w:rFonts w:hint="eastAsia"/>
          <w:sz w:val="24"/>
        </w:rPr>
        <w:t>计划实现的主要功能有：</w:t>
      </w:r>
      <w:r w:rsidR="00BD111E" w:rsidRPr="006210DA">
        <w:rPr>
          <w:rFonts w:hint="eastAsia"/>
          <w:sz w:val="24"/>
        </w:rPr>
        <w:t>添加试题，添加试卷，分发试卷，在线考试，试卷评分，成绩汇总及管理，考生信息管理，定时收卷，注册与验证登录</w:t>
      </w:r>
      <w:r w:rsidR="007167D7" w:rsidRPr="006210DA">
        <w:rPr>
          <w:rFonts w:hint="eastAsia"/>
          <w:sz w:val="24"/>
        </w:rPr>
        <w:t>。</w:t>
      </w:r>
    </w:p>
    <w:p w:rsidR="007167D7" w:rsidRPr="00406ECA" w:rsidRDefault="00AB2A49" w:rsidP="0057291F">
      <w:pPr>
        <w:pStyle w:val="a9"/>
        <w:numPr>
          <w:ilvl w:val="0"/>
          <w:numId w:val="31"/>
        </w:numPr>
        <w:ind w:firstLineChars="0"/>
        <w:rPr>
          <w:sz w:val="24"/>
        </w:rPr>
      </w:pPr>
      <w:r w:rsidRPr="00406ECA">
        <w:rPr>
          <w:rFonts w:hint="eastAsia"/>
          <w:sz w:val="24"/>
        </w:rPr>
        <w:t>学生登入网站后，可以选择相应的试卷开始答题。试题应该可</w:t>
      </w:r>
      <w:r w:rsidR="003B0965" w:rsidRPr="00406ECA">
        <w:rPr>
          <w:rFonts w:hint="eastAsia"/>
          <w:sz w:val="24"/>
        </w:rPr>
        <w:t>固定</w:t>
      </w:r>
      <w:r w:rsidRPr="00406ECA">
        <w:rPr>
          <w:rFonts w:hint="eastAsia"/>
          <w:sz w:val="24"/>
        </w:rPr>
        <w:t>可不固定的</w:t>
      </w:r>
      <w:r w:rsidR="003B0965" w:rsidRPr="00406ECA">
        <w:rPr>
          <w:rFonts w:hint="eastAsia"/>
          <w:sz w:val="24"/>
        </w:rPr>
        <w:t>。</w:t>
      </w:r>
      <w:r w:rsidR="00367491" w:rsidRPr="00406ECA">
        <w:rPr>
          <w:rFonts w:hint="eastAsia"/>
          <w:sz w:val="24"/>
        </w:rPr>
        <w:t>学生提交试卷或者考试时间到后，要能够看到考试的成绩，并且能够看到正确答案。</w:t>
      </w:r>
    </w:p>
    <w:p w:rsidR="00855A1A" w:rsidRDefault="00855A1A" w:rsidP="0057291F">
      <w:pPr>
        <w:pStyle w:val="a9"/>
        <w:numPr>
          <w:ilvl w:val="0"/>
          <w:numId w:val="31"/>
        </w:numPr>
        <w:ind w:firstLineChars="0"/>
        <w:rPr>
          <w:sz w:val="24"/>
        </w:rPr>
      </w:pPr>
      <w:r w:rsidRPr="00406ECA">
        <w:rPr>
          <w:rFonts w:hint="eastAsia"/>
          <w:sz w:val="24"/>
        </w:rPr>
        <w:t>老师登入网站后，可以录入试题，并且可以对录入的试题进行管理，老师可以看到</w:t>
      </w:r>
      <w:r w:rsidR="00EB255F" w:rsidRPr="00406ECA">
        <w:rPr>
          <w:rFonts w:hint="eastAsia"/>
          <w:sz w:val="24"/>
        </w:rPr>
        <w:t>相应学生的成绩</w:t>
      </w:r>
      <w:r w:rsidR="0020195E" w:rsidRPr="00406ECA">
        <w:rPr>
          <w:rFonts w:hint="eastAsia"/>
          <w:sz w:val="24"/>
        </w:rPr>
        <w:t>。</w:t>
      </w:r>
    </w:p>
    <w:p w:rsidR="00406ECA" w:rsidRPr="00406ECA" w:rsidRDefault="00406ECA" w:rsidP="0057291F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管理员可以对学生，老师，试题进行管理。</w:t>
      </w:r>
    </w:p>
    <w:p w:rsidR="00EA02EF" w:rsidRPr="006210DA" w:rsidRDefault="00EA02EF" w:rsidP="00367491">
      <w:pPr>
        <w:ind w:firstLine="420"/>
        <w:rPr>
          <w:sz w:val="24"/>
        </w:rPr>
      </w:pPr>
      <w:r w:rsidRPr="006210DA">
        <w:rPr>
          <w:rFonts w:hint="eastAsia"/>
          <w:sz w:val="24"/>
        </w:rPr>
        <w:t>在本项目开发过程中需要进行可行性分析、制定项目开发计划、软件需求、软件分析设计、软件实现、软件测试以及相应文档的编写工作。</w:t>
      </w:r>
    </w:p>
    <w:p w:rsidR="006D4E87" w:rsidRPr="006210DA" w:rsidRDefault="006D4E87" w:rsidP="00367491">
      <w:pPr>
        <w:ind w:firstLine="420"/>
        <w:rPr>
          <w:sz w:val="24"/>
        </w:rPr>
      </w:pPr>
      <w:r w:rsidRPr="00BE0CDE">
        <w:rPr>
          <w:rFonts w:hint="eastAsia"/>
          <w:sz w:val="24"/>
        </w:rPr>
        <w:t>委托单位</w:t>
      </w:r>
      <w:r w:rsidRPr="006210DA">
        <w:rPr>
          <w:rFonts w:hint="eastAsia"/>
          <w:sz w:val="24"/>
        </w:rPr>
        <w:t>：河南大学软件学院</w:t>
      </w:r>
    </w:p>
    <w:p w:rsidR="00F41573" w:rsidRPr="001B1910" w:rsidRDefault="00FE2812" w:rsidP="00367491">
      <w:pPr>
        <w:ind w:firstLine="420"/>
        <w:rPr>
          <w:b/>
          <w:sz w:val="24"/>
        </w:rPr>
      </w:pPr>
      <w:r w:rsidRPr="001B1910">
        <w:rPr>
          <w:rFonts w:hint="eastAsia"/>
          <w:b/>
          <w:sz w:val="24"/>
        </w:rPr>
        <w:t>项目开发计划流程及时间安排：</w:t>
      </w:r>
    </w:p>
    <w:p w:rsidR="00C85528" w:rsidRPr="006210DA" w:rsidRDefault="00D211BE" w:rsidP="00FE2812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lastRenderedPageBreak/>
        <w:t>需求分析人员对学校进行调研</w:t>
      </w:r>
    </w:p>
    <w:p w:rsidR="00D211BE" w:rsidRPr="006210DA" w:rsidRDefault="00D211BE" w:rsidP="00FE2812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软件开发人员对调查结果进行分析，拟定实现方案（如程序机构，流程，数据结构等）。</w:t>
      </w:r>
    </w:p>
    <w:p w:rsidR="00CD4C4A" w:rsidRPr="006210DA" w:rsidRDefault="00CD4C4A" w:rsidP="00FE2812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软件编程人员对软件进行集中开发。</w:t>
      </w:r>
    </w:p>
    <w:p w:rsidR="003F1DCA" w:rsidRPr="006210DA" w:rsidRDefault="003F1DCA" w:rsidP="00FE2812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软件测试人员在项目一个模块完成后进行测试。</w:t>
      </w:r>
    </w:p>
    <w:p w:rsidR="008147EB" w:rsidRPr="006210DA" w:rsidRDefault="00FE2812" w:rsidP="00FE2812">
      <w:pPr>
        <w:ind w:left="360" w:firstLine="420"/>
        <w:rPr>
          <w:sz w:val="24"/>
        </w:rPr>
      </w:pPr>
      <w:r w:rsidRPr="006210DA">
        <w:rPr>
          <w:rFonts w:hint="eastAsia"/>
          <w:sz w:val="24"/>
        </w:rPr>
        <w:t>⑤</w:t>
      </w:r>
      <w:r w:rsidR="00002F9B" w:rsidRPr="006210DA">
        <w:rPr>
          <w:rFonts w:hint="eastAsia"/>
          <w:sz w:val="24"/>
        </w:rPr>
        <w:t xml:space="preserve"> </w:t>
      </w:r>
      <w:r w:rsidR="008147EB" w:rsidRPr="006210DA">
        <w:rPr>
          <w:rFonts w:hint="eastAsia"/>
          <w:sz w:val="24"/>
        </w:rPr>
        <w:t>软件审核人员对软件进行评定，审核。</w:t>
      </w:r>
    </w:p>
    <w:p w:rsidR="00F252F7" w:rsidRDefault="00AC11CB">
      <w:pPr>
        <w:pStyle w:val="2"/>
      </w:pPr>
      <w:bookmarkStart w:id="7" w:name="_Toc50703552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:rsidR="00E03025" w:rsidRDefault="00D47F4F">
      <w:pPr>
        <w:rPr>
          <w:b/>
          <w:bCs/>
          <w:sz w:val="28"/>
          <w:szCs w:val="36"/>
        </w:rPr>
      </w:pPr>
      <w:r w:rsidRPr="00D47F4F">
        <w:rPr>
          <w:rFonts w:hint="eastAsia"/>
          <w:b/>
          <w:bCs/>
          <w:sz w:val="28"/>
          <w:szCs w:val="36"/>
        </w:rPr>
        <w:t>完成项目应具备的条件</w:t>
      </w:r>
    </w:p>
    <w:p w:rsidR="00591312" w:rsidRPr="006210DA" w:rsidRDefault="00591312" w:rsidP="00FD49CF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调研环境</w:t>
      </w:r>
    </w:p>
    <w:p w:rsidR="003B0792" w:rsidRPr="006210DA" w:rsidRDefault="0038778B" w:rsidP="00FD49CF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开发平台</w:t>
      </w:r>
      <w:r w:rsidR="00E91C09" w:rsidRPr="006210DA">
        <w:rPr>
          <w:rFonts w:hint="eastAsia"/>
          <w:sz w:val="24"/>
        </w:rPr>
        <w:t xml:space="preserve"> Win10,jdk 1.8</w:t>
      </w:r>
      <w:r w:rsidR="00E91C09" w:rsidRPr="006210DA">
        <w:rPr>
          <w:rFonts w:hint="eastAsia"/>
          <w:sz w:val="24"/>
        </w:rPr>
        <w:t>以上</w:t>
      </w:r>
      <w:r w:rsidR="008B7B80" w:rsidRPr="006210DA">
        <w:rPr>
          <w:rFonts w:hint="eastAsia"/>
          <w:sz w:val="24"/>
        </w:rPr>
        <w:t>,eclipse/</w:t>
      </w:r>
      <w:r w:rsidR="008B7B80" w:rsidRPr="006210DA">
        <w:rPr>
          <w:sz w:val="24"/>
        </w:rPr>
        <w:t xml:space="preserve"> IntelliJ IDEA</w:t>
      </w:r>
    </w:p>
    <w:p w:rsidR="00122252" w:rsidRPr="006210DA" w:rsidRDefault="00122252" w:rsidP="00FD49CF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开发基础设施</w:t>
      </w:r>
    </w:p>
    <w:p w:rsidR="00D5303B" w:rsidRPr="006210DA" w:rsidRDefault="00303FD9" w:rsidP="00FD49CF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开发人员过硬的技术水平</w:t>
      </w:r>
    </w:p>
    <w:p w:rsidR="00607E17" w:rsidRDefault="00F630CB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开发单位已具备的条件</w:t>
      </w:r>
    </w:p>
    <w:p w:rsidR="00CF0288" w:rsidRPr="00EC6416" w:rsidRDefault="00CF0288" w:rsidP="00EC6416">
      <w:pPr>
        <w:pStyle w:val="a9"/>
        <w:numPr>
          <w:ilvl w:val="0"/>
          <w:numId w:val="23"/>
        </w:numPr>
        <w:ind w:firstLineChars="0"/>
        <w:rPr>
          <w:sz w:val="24"/>
          <w:szCs w:val="32"/>
        </w:rPr>
      </w:pPr>
      <w:r w:rsidRPr="00EC6416">
        <w:rPr>
          <w:rFonts w:hint="eastAsia"/>
          <w:sz w:val="24"/>
          <w:szCs w:val="32"/>
        </w:rPr>
        <w:t>调研环境</w:t>
      </w:r>
    </w:p>
    <w:p w:rsidR="00CF0288" w:rsidRPr="00EC6416" w:rsidRDefault="00CF0288" w:rsidP="00EC6416">
      <w:pPr>
        <w:pStyle w:val="a9"/>
        <w:numPr>
          <w:ilvl w:val="0"/>
          <w:numId w:val="23"/>
        </w:numPr>
        <w:ind w:firstLineChars="0"/>
        <w:rPr>
          <w:sz w:val="24"/>
          <w:szCs w:val="32"/>
        </w:rPr>
      </w:pPr>
      <w:r w:rsidRPr="00EC6416">
        <w:rPr>
          <w:rFonts w:hint="eastAsia"/>
          <w:sz w:val="24"/>
          <w:szCs w:val="32"/>
        </w:rPr>
        <w:t>开发平台</w:t>
      </w:r>
    </w:p>
    <w:p w:rsidR="00CF0288" w:rsidRPr="00EC6416" w:rsidRDefault="00CF0288" w:rsidP="00EC6416">
      <w:pPr>
        <w:pStyle w:val="a9"/>
        <w:numPr>
          <w:ilvl w:val="0"/>
          <w:numId w:val="23"/>
        </w:numPr>
        <w:ind w:firstLineChars="0"/>
        <w:rPr>
          <w:sz w:val="24"/>
          <w:szCs w:val="32"/>
        </w:rPr>
      </w:pPr>
      <w:r w:rsidRPr="00EC6416">
        <w:rPr>
          <w:rFonts w:hint="eastAsia"/>
          <w:sz w:val="24"/>
          <w:szCs w:val="32"/>
        </w:rPr>
        <w:t>开发基础设施</w:t>
      </w:r>
    </w:p>
    <w:p w:rsidR="000927D4" w:rsidRPr="00D47F4F" w:rsidRDefault="000927D4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尚需创造的条件</w:t>
      </w:r>
    </w:p>
    <w:p w:rsidR="00E03025" w:rsidRDefault="00241FEE" w:rsidP="00AF49A9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开发人员良好的学习</w:t>
      </w:r>
      <w:r w:rsidR="00FE74A1">
        <w:rPr>
          <w:rFonts w:hint="eastAsia"/>
        </w:rPr>
        <w:t>交流</w:t>
      </w:r>
      <w:r>
        <w:rPr>
          <w:rFonts w:hint="eastAsia"/>
        </w:rPr>
        <w:t>环境</w:t>
      </w:r>
    </w:p>
    <w:p w:rsidR="00D85A33" w:rsidRPr="00FD49CF" w:rsidRDefault="00D85A33" w:rsidP="00D85A33">
      <w:pPr>
        <w:pStyle w:val="a9"/>
        <w:numPr>
          <w:ilvl w:val="0"/>
          <w:numId w:val="24"/>
        </w:numPr>
        <w:ind w:firstLineChars="0"/>
        <w:rPr>
          <w:sz w:val="24"/>
          <w:szCs w:val="32"/>
        </w:rPr>
      </w:pPr>
      <w:r w:rsidRPr="00FD49CF">
        <w:rPr>
          <w:rFonts w:hint="eastAsia"/>
          <w:sz w:val="24"/>
          <w:szCs w:val="32"/>
        </w:rPr>
        <w:t>开发人员过硬的技术水平</w:t>
      </w:r>
    </w:p>
    <w:p w:rsidR="00D85A33" w:rsidRDefault="00D85A33" w:rsidP="00D85A33">
      <w:pPr>
        <w:pStyle w:val="a9"/>
        <w:ind w:left="840" w:firstLineChars="0" w:firstLine="0"/>
      </w:pPr>
    </w:p>
    <w:p w:rsidR="00F252F7" w:rsidRDefault="00AC11CB">
      <w:pPr>
        <w:pStyle w:val="2"/>
      </w:pPr>
      <w:bookmarkStart w:id="8" w:name="_Toc507035525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:rsidR="00F252F7" w:rsidRDefault="00AC11CB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:rsidR="00DA7DFD" w:rsidRPr="006210DA" w:rsidRDefault="003038F9">
      <w:pPr>
        <w:rPr>
          <w:sz w:val="24"/>
        </w:rPr>
      </w:pPr>
      <w:r w:rsidRPr="006210DA">
        <w:rPr>
          <w:rFonts w:hint="eastAsia"/>
          <w:b/>
          <w:bCs/>
          <w:sz w:val="24"/>
        </w:rPr>
        <w:t>使用的语言：</w:t>
      </w:r>
      <w:r w:rsidR="00CC7151" w:rsidRPr="006210DA">
        <w:rPr>
          <w:sz w:val="24"/>
        </w:rPr>
        <w:t>J</w:t>
      </w:r>
      <w:r w:rsidR="00CC7151" w:rsidRPr="006210DA">
        <w:rPr>
          <w:rFonts w:hint="eastAsia"/>
          <w:sz w:val="24"/>
        </w:rPr>
        <w:t>ava</w:t>
      </w:r>
      <w:r w:rsidR="00562149" w:rsidRPr="006210DA">
        <w:rPr>
          <w:rFonts w:hint="eastAsia"/>
          <w:sz w:val="24"/>
        </w:rPr>
        <w:t>，</w:t>
      </w:r>
      <w:r w:rsidR="00562149" w:rsidRPr="006210DA">
        <w:rPr>
          <w:rFonts w:hint="eastAsia"/>
          <w:sz w:val="24"/>
        </w:rPr>
        <w:t>mysql</w:t>
      </w:r>
    </w:p>
    <w:p w:rsidR="003B38A0" w:rsidRPr="006210DA" w:rsidRDefault="00FA212F">
      <w:pPr>
        <w:rPr>
          <w:sz w:val="24"/>
        </w:rPr>
      </w:pPr>
      <w:r w:rsidRPr="006210DA">
        <w:rPr>
          <w:rFonts w:hint="eastAsia"/>
          <w:b/>
          <w:bCs/>
          <w:sz w:val="24"/>
        </w:rPr>
        <w:t>存储形式：</w:t>
      </w:r>
      <w:r w:rsidRPr="006210DA">
        <w:rPr>
          <w:rFonts w:hint="eastAsia"/>
          <w:sz w:val="24"/>
        </w:rPr>
        <w:t>硬盘</w:t>
      </w:r>
    </w:p>
    <w:p w:rsidR="00B57778" w:rsidRPr="006210DA" w:rsidRDefault="00FD1DDB">
      <w:pPr>
        <w:rPr>
          <w:b/>
          <w:bCs/>
          <w:sz w:val="24"/>
        </w:rPr>
      </w:pPr>
      <w:r w:rsidRPr="006210DA">
        <w:rPr>
          <w:rFonts w:hint="eastAsia"/>
          <w:b/>
          <w:bCs/>
          <w:sz w:val="24"/>
        </w:rPr>
        <w:t>文件：</w:t>
      </w:r>
    </w:p>
    <w:p w:rsidR="00DC2E53" w:rsidRPr="006210DA" w:rsidRDefault="00DC2E53">
      <w:pPr>
        <w:rPr>
          <w:b/>
          <w:bCs/>
          <w:sz w:val="24"/>
        </w:rPr>
      </w:pPr>
    </w:p>
    <w:p w:rsidR="00B57A55" w:rsidRPr="008458C0" w:rsidRDefault="005E66C5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网站首页：</w:t>
      </w:r>
    </w:p>
    <w:p w:rsidR="00FD1199" w:rsidRPr="008458C0" w:rsidRDefault="00FD1199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登录页面：</w:t>
      </w:r>
      <w:r w:rsidR="00942174" w:rsidRPr="008458C0">
        <w:rPr>
          <w:rFonts w:hint="eastAsia"/>
          <w:sz w:val="24"/>
        </w:rPr>
        <w:t>（管理员，学生，</w:t>
      </w:r>
      <w:r w:rsidR="00132C27" w:rsidRPr="008458C0">
        <w:rPr>
          <w:rFonts w:hint="eastAsia"/>
          <w:sz w:val="24"/>
        </w:rPr>
        <w:t>教师</w:t>
      </w:r>
      <w:r w:rsidR="00942174" w:rsidRPr="008458C0">
        <w:rPr>
          <w:rFonts w:hint="eastAsia"/>
          <w:sz w:val="24"/>
        </w:rPr>
        <w:t>）</w:t>
      </w:r>
    </w:p>
    <w:p w:rsidR="0086160E" w:rsidRPr="008458C0" w:rsidRDefault="001E5FD4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导入题库或题目界面：</w:t>
      </w:r>
    </w:p>
    <w:p w:rsidR="00A83C87" w:rsidRPr="008458C0" w:rsidRDefault="00A83C87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导入学生信息界面</w:t>
      </w:r>
    </w:p>
    <w:p w:rsidR="001E5FD4" w:rsidRPr="008458C0" w:rsidRDefault="002614C5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固定组卷</w:t>
      </w:r>
      <w:r w:rsidR="00C55390" w:rsidRPr="008458C0">
        <w:rPr>
          <w:rFonts w:hint="eastAsia"/>
          <w:sz w:val="24"/>
        </w:rPr>
        <w:t>界面</w:t>
      </w:r>
      <w:r w:rsidRPr="008458C0">
        <w:rPr>
          <w:rFonts w:hint="eastAsia"/>
          <w:sz w:val="24"/>
        </w:rPr>
        <w:t>：</w:t>
      </w:r>
    </w:p>
    <w:p w:rsidR="002614C5" w:rsidRPr="008458C0" w:rsidRDefault="00A8799F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随机</w:t>
      </w:r>
      <w:r w:rsidR="00793F80" w:rsidRPr="008458C0">
        <w:rPr>
          <w:rFonts w:hint="eastAsia"/>
          <w:sz w:val="24"/>
        </w:rPr>
        <w:t>组卷</w:t>
      </w:r>
      <w:r w:rsidR="009D4B35" w:rsidRPr="008458C0">
        <w:rPr>
          <w:rFonts w:hint="eastAsia"/>
          <w:sz w:val="24"/>
        </w:rPr>
        <w:t>界</w:t>
      </w:r>
      <w:r w:rsidR="00793F80" w:rsidRPr="008458C0">
        <w:rPr>
          <w:rFonts w:hint="eastAsia"/>
          <w:sz w:val="24"/>
        </w:rPr>
        <w:t>面：</w:t>
      </w:r>
    </w:p>
    <w:p w:rsidR="002F1AD2" w:rsidRPr="008458C0" w:rsidRDefault="002F1AD2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考试题目界面：</w:t>
      </w:r>
    </w:p>
    <w:p w:rsidR="00D0226F" w:rsidRPr="008458C0" w:rsidRDefault="002D3A20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在线考试界面：</w:t>
      </w:r>
    </w:p>
    <w:p w:rsidR="002D3A20" w:rsidRPr="008458C0" w:rsidRDefault="004113E3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lastRenderedPageBreak/>
        <w:t>考试</w:t>
      </w:r>
      <w:r w:rsidR="00391BB3" w:rsidRPr="008458C0">
        <w:rPr>
          <w:rFonts w:hint="eastAsia"/>
          <w:sz w:val="24"/>
        </w:rPr>
        <w:t>成绩</w:t>
      </w:r>
      <w:r w:rsidRPr="008458C0">
        <w:rPr>
          <w:rFonts w:hint="eastAsia"/>
          <w:sz w:val="24"/>
        </w:rPr>
        <w:t>界面：</w:t>
      </w:r>
    </w:p>
    <w:p w:rsidR="00B91583" w:rsidRPr="008458C0" w:rsidRDefault="00B91583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答题扇形图界面：</w:t>
      </w:r>
    </w:p>
    <w:p w:rsidR="00B91583" w:rsidRPr="008458C0" w:rsidRDefault="00D276B7" w:rsidP="00B00057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8458C0">
        <w:rPr>
          <w:rFonts w:hint="eastAsia"/>
          <w:sz w:val="24"/>
        </w:rPr>
        <w:t>成绩柱状图界面</w:t>
      </w:r>
      <w:r w:rsidR="0031239A" w:rsidRPr="008458C0">
        <w:rPr>
          <w:rFonts w:hint="eastAsia"/>
          <w:sz w:val="24"/>
        </w:rPr>
        <w:t>：</w:t>
      </w:r>
    </w:p>
    <w:p w:rsidR="00F252F7" w:rsidRDefault="00AC11CB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:rsidR="00940227" w:rsidRPr="006210DA" w:rsidRDefault="00EB0C8A">
      <w:pPr>
        <w:rPr>
          <w:sz w:val="24"/>
        </w:rPr>
      </w:pPr>
      <w:r w:rsidRPr="006210DA">
        <w:rPr>
          <w:rFonts w:hint="eastAsia"/>
          <w:sz w:val="24"/>
        </w:rPr>
        <w:t>需提交的文档：</w:t>
      </w:r>
    </w:p>
    <w:p w:rsidR="00EB0C8A" w:rsidRPr="006210DA" w:rsidRDefault="005C035D" w:rsidP="0000706A">
      <w:pPr>
        <w:pStyle w:val="a9"/>
        <w:numPr>
          <w:ilvl w:val="0"/>
          <w:numId w:val="24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项目</w:t>
      </w:r>
      <w:r w:rsidR="005B55D5" w:rsidRPr="006210DA">
        <w:rPr>
          <w:rFonts w:hint="eastAsia"/>
          <w:sz w:val="24"/>
        </w:rPr>
        <w:t>开发计划书</w:t>
      </w:r>
    </w:p>
    <w:p w:rsidR="002665D3" w:rsidRPr="006210DA" w:rsidRDefault="002951D6" w:rsidP="0000706A">
      <w:pPr>
        <w:pStyle w:val="a9"/>
        <w:numPr>
          <w:ilvl w:val="0"/>
          <w:numId w:val="24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系统使用手册</w:t>
      </w:r>
    </w:p>
    <w:p w:rsidR="002951D6" w:rsidRPr="006210DA" w:rsidRDefault="002951D6" w:rsidP="0000706A">
      <w:pPr>
        <w:pStyle w:val="a9"/>
        <w:numPr>
          <w:ilvl w:val="0"/>
          <w:numId w:val="24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系统维护手册</w:t>
      </w:r>
    </w:p>
    <w:p w:rsidR="002951D6" w:rsidRPr="006210DA" w:rsidRDefault="009E312B" w:rsidP="0000706A">
      <w:pPr>
        <w:pStyle w:val="a9"/>
        <w:numPr>
          <w:ilvl w:val="0"/>
          <w:numId w:val="24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详细技术资料</w:t>
      </w:r>
    </w:p>
    <w:p w:rsidR="00F252F7" w:rsidRDefault="00AC11CB">
      <w:pPr>
        <w:pStyle w:val="2"/>
      </w:pPr>
      <w:bookmarkStart w:id="9" w:name="_Toc50703552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:rsidR="00ED2798" w:rsidRPr="006210DA" w:rsidRDefault="00EE3288">
      <w:pPr>
        <w:rPr>
          <w:sz w:val="24"/>
        </w:rPr>
      </w:pPr>
      <w:r w:rsidRPr="006210DA">
        <w:rPr>
          <w:rFonts w:hint="eastAsia"/>
          <w:sz w:val="24"/>
        </w:rPr>
        <w:t>操作系统：</w:t>
      </w:r>
      <w:r w:rsidRPr="006210DA">
        <w:rPr>
          <w:sz w:val="24"/>
        </w:rPr>
        <w:t>W</w:t>
      </w:r>
      <w:r w:rsidRPr="006210DA">
        <w:rPr>
          <w:rFonts w:hint="eastAsia"/>
          <w:sz w:val="24"/>
        </w:rPr>
        <w:t>indows</w:t>
      </w:r>
      <w:r w:rsidRPr="006210DA">
        <w:rPr>
          <w:sz w:val="24"/>
        </w:rPr>
        <w:t xml:space="preserve"> </w:t>
      </w:r>
      <w:r w:rsidR="000E3D6B" w:rsidRPr="006210DA">
        <w:rPr>
          <w:rFonts w:hint="eastAsia"/>
          <w:sz w:val="24"/>
        </w:rPr>
        <w:t>7</w:t>
      </w:r>
      <w:r w:rsidR="00474E87" w:rsidRPr="006210DA">
        <w:rPr>
          <w:rFonts w:hint="eastAsia"/>
          <w:sz w:val="24"/>
        </w:rPr>
        <w:t>以上</w:t>
      </w:r>
    </w:p>
    <w:p w:rsidR="00EE3288" w:rsidRPr="006210DA" w:rsidRDefault="00EE3288">
      <w:pPr>
        <w:rPr>
          <w:sz w:val="24"/>
        </w:rPr>
      </w:pPr>
      <w:r w:rsidRPr="006210DA">
        <w:rPr>
          <w:sz w:val="24"/>
        </w:rPr>
        <w:t>W</w:t>
      </w:r>
      <w:r w:rsidRPr="006210DA">
        <w:rPr>
          <w:rFonts w:hint="eastAsia"/>
          <w:sz w:val="24"/>
        </w:rPr>
        <w:t>eb</w:t>
      </w:r>
      <w:r w:rsidRPr="006210DA">
        <w:rPr>
          <w:sz w:val="24"/>
        </w:rPr>
        <w:t xml:space="preserve"> </w:t>
      </w:r>
      <w:r w:rsidRPr="006210DA">
        <w:rPr>
          <w:rFonts w:hint="eastAsia"/>
          <w:sz w:val="24"/>
        </w:rPr>
        <w:t>服务器：</w:t>
      </w:r>
      <w:r w:rsidRPr="006210DA">
        <w:rPr>
          <w:rFonts w:hint="eastAsia"/>
          <w:sz w:val="24"/>
        </w:rPr>
        <w:t>Tomcat</w:t>
      </w:r>
      <w:r w:rsidRPr="006210DA">
        <w:rPr>
          <w:sz w:val="24"/>
        </w:rPr>
        <w:t xml:space="preserve"> </w:t>
      </w:r>
      <w:r w:rsidR="00C30D56" w:rsidRPr="006210DA">
        <w:rPr>
          <w:rFonts w:hint="eastAsia"/>
          <w:sz w:val="24"/>
        </w:rPr>
        <w:t>8</w:t>
      </w:r>
      <w:r w:rsidRPr="006210DA">
        <w:rPr>
          <w:sz w:val="24"/>
        </w:rPr>
        <w:t>.0</w:t>
      </w:r>
      <w:r w:rsidR="00C30D56" w:rsidRPr="006210DA">
        <w:rPr>
          <w:rFonts w:hint="eastAsia"/>
          <w:sz w:val="24"/>
        </w:rPr>
        <w:t>以上</w:t>
      </w:r>
    </w:p>
    <w:p w:rsidR="00EE3288" w:rsidRPr="006210DA" w:rsidRDefault="00EE3288">
      <w:pPr>
        <w:rPr>
          <w:sz w:val="24"/>
        </w:rPr>
      </w:pPr>
      <w:r w:rsidRPr="006210DA">
        <w:rPr>
          <w:sz w:val="24"/>
        </w:rPr>
        <w:t>J</w:t>
      </w:r>
      <w:r w:rsidRPr="006210DA">
        <w:rPr>
          <w:rFonts w:hint="eastAsia"/>
          <w:sz w:val="24"/>
        </w:rPr>
        <w:t>ava</w:t>
      </w:r>
      <w:r w:rsidRPr="006210DA">
        <w:rPr>
          <w:rFonts w:hint="eastAsia"/>
          <w:sz w:val="24"/>
        </w:rPr>
        <w:t>开发包：</w:t>
      </w:r>
      <w:r w:rsidRPr="006210DA">
        <w:rPr>
          <w:rFonts w:hint="eastAsia"/>
          <w:sz w:val="24"/>
        </w:rPr>
        <w:t>J</w:t>
      </w:r>
      <w:r w:rsidRPr="006210DA">
        <w:rPr>
          <w:sz w:val="24"/>
        </w:rPr>
        <w:t>DK1.8</w:t>
      </w:r>
      <w:r w:rsidRPr="006210DA">
        <w:rPr>
          <w:rFonts w:hint="eastAsia"/>
          <w:sz w:val="24"/>
        </w:rPr>
        <w:t>以上</w:t>
      </w:r>
    </w:p>
    <w:p w:rsidR="00EE3288" w:rsidRPr="006210DA" w:rsidRDefault="00CF41B7">
      <w:pPr>
        <w:rPr>
          <w:sz w:val="24"/>
        </w:rPr>
      </w:pPr>
      <w:r w:rsidRPr="006210DA">
        <w:rPr>
          <w:rFonts w:hint="eastAsia"/>
          <w:sz w:val="24"/>
        </w:rPr>
        <w:t>数据库：</w:t>
      </w:r>
      <w:r w:rsidRPr="006210DA">
        <w:rPr>
          <w:rFonts w:hint="eastAsia"/>
          <w:sz w:val="24"/>
        </w:rPr>
        <w:t>Mysql</w:t>
      </w:r>
    </w:p>
    <w:p w:rsidR="00686C5D" w:rsidRPr="006210DA" w:rsidRDefault="00A563EF">
      <w:pPr>
        <w:rPr>
          <w:sz w:val="24"/>
        </w:rPr>
      </w:pPr>
      <w:r w:rsidRPr="006210DA">
        <w:rPr>
          <w:rFonts w:hint="eastAsia"/>
          <w:sz w:val="24"/>
        </w:rPr>
        <w:t>浏览器</w:t>
      </w:r>
      <w:r w:rsidR="00AE3EC9" w:rsidRPr="006210DA">
        <w:rPr>
          <w:rFonts w:hint="eastAsia"/>
          <w:sz w:val="24"/>
        </w:rPr>
        <w:t>：</w:t>
      </w:r>
      <w:r w:rsidRPr="006210DA">
        <w:rPr>
          <w:rFonts w:hint="eastAsia"/>
          <w:sz w:val="24"/>
        </w:rPr>
        <w:t>Chrome</w:t>
      </w:r>
    </w:p>
    <w:p w:rsidR="00F252F7" w:rsidRDefault="00AC11CB">
      <w:pPr>
        <w:pStyle w:val="2"/>
      </w:pPr>
      <w:bookmarkStart w:id="10" w:name="_Toc507035527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:rsidR="00753C3E" w:rsidRPr="006210DA" w:rsidRDefault="008339BF" w:rsidP="007E6E49">
      <w:pPr>
        <w:ind w:firstLine="420"/>
        <w:rPr>
          <w:sz w:val="24"/>
        </w:rPr>
      </w:pPr>
      <w:r w:rsidRPr="006210DA">
        <w:rPr>
          <w:rFonts w:hint="eastAsia"/>
          <w:sz w:val="24"/>
        </w:rPr>
        <w:t>程序直接上传服务器即可使用，后台维护由管理员进行日常维护。</w:t>
      </w:r>
      <w:r w:rsidR="00717B2D" w:rsidRPr="006210DA">
        <w:rPr>
          <w:rFonts w:hint="eastAsia"/>
          <w:sz w:val="24"/>
        </w:rPr>
        <w:t>同时，</w:t>
      </w:r>
      <w:r w:rsidR="00C7602C" w:rsidRPr="006210DA">
        <w:rPr>
          <w:rFonts w:hint="eastAsia"/>
          <w:sz w:val="24"/>
        </w:rPr>
        <w:t>向用户提供的服务为用户文档或者反馈邮箱，用户可以从中得到关于系统的使用方面信息，如果有任何不足，可以通过邮箱反馈。</w:t>
      </w:r>
    </w:p>
    <w:p w:rsidR="00F252F7" w:rsidRDefault="00AC11CB">
      <w:pPr>
        <w:pStyle w:val="2"/>
      </w:pPr>
      <w:bookmarkStart w:id="11" w:name="_Toc507035528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网站首页：</w:t>
      </w:r>
      <w:r w:rsidR="0038045F" w:rsidRPr="006210DA">
        <w:rPr>
          <w:rFonts w:hint="eastAsia"/>
          <w:sz w:val="24"/>
        </w:rPr>
        <w:t>使用</w:t>
      </w:r>
      <w:r w:rsidR="0038045F" w:rsidRPr="006210DA">
        <w:rPr>
          <w:rFonts w:hint="eastAsia"/>
          <w:sz w:val="24"/>
        </w:rPr>
        <w:t>bootstrap</w:t>
      </w:r>
      <w:r w:rsidR="0038045F" w:rsidRPr="006210DA">
        <w:rPr>
          <w:rFonts w:hint="eastAsia"/>
          <w:sz w:val="24"/>
        </w:rPr>
        <w:t>框架和</w:t>
      </w:r>
      <w:r w:rsidR="00B03DA4" w:rsidRPr="006210DA">
        <w:rPr>
          <w:rFonts w:hint="eastAsia"/>
          <w:sz w:val="24"/>
        </w:rPr>
        <w:t>jsp</w:t>
      </w:r>
      <w:r w:rsidR="00B03DA4" w:rsidRPr="006210DA">
        <w:rPr>
          <w:rFonts w:hint="eastAsia"/>
          <w:sz w:val="24"/>
        </w:rPr>
        <w:t>脚本语言实现。</w:t>
      </w:r>
      <w:r w:rsidR="00001CBD" w:rsidRPr="006210DA">
        <w:rPr>
          <w:rFonts w:hint="eastAsia"/>
          <w:sz w:val="24"/>
        </w:rPr>
        <w:t>主要有顶部工具条。</w:t>
      </w:r>
      <w:r w:rsidR="00D029E7" w:rsidRPr="006210DA">
        <w:rPr>
          <w:rFonts w:hint="eastAsia"/>
          <w:sz w:val="24"/>
        </w:rPr>
        <w:t>……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登录页面：</w:t>
      </w:r>
      <w:r w:rsidRPr="006210DA">
        <w:rPr>
          <w:rFonts w:hint="eastAsia"/>
          <w:sz w:val="24"/>
        </w:rPr>
        <w:t>（管理员，学生，教师）</w:t>
      </w:r>
      <w:r w:rsidR="00001CBD" w:rsidRPr="006210DA">
        <w:rPr>
          <w:rFonts w:hint="eastAsia"/>
          <w:sz w:val="24"/>
        </w:rPr>
        <w:t>用户登录成功后，</w:t>
      </w:r>
      <w:r w:rsidR="00170631" w:rsidRPr="006210DA">
        <w:rPr>
          <w:rFonts w:hint="eastAsia"/>
          <w:sz w:val="24"/>
        </w:rPr>
        <w:t>不同功能的用户顶部工具条的功能选项不同</w:t>
      </w:r>
      <w:r w:rsidR="00E4278D" w:rsidRPr="006210DA">
        <w:rPr>
          <w:rFonts w:hint="eastAsia"/>
          <w:sz w:val="24"/>
        </w:rPr>
        <w:t>。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导入题库或题目界面：</w:t>
      </w:r>
      <w:r w:rsidR="001732C8" w:rsidRPr="006210DA">
        <w:rPr>
          <w:rFonts w:hint="eastAsia"/>
          <w:sz w:val="24"/>
        </w:rPr>
        <w:t>主要实现题目数据的</w:t>
      </w:r>
      <w:r w:rsidR="001732C8" w:rsidRPr="006210DA">
        <w:rPr>
          <w:rFonts w:hint="eastAsia"/>
          <w:sz w:val="24"/>
        </w:rPr>
        <w:t>web</w:t>
      </w:r>
      <w:r w:rsidR="001732C8" w:rsidRPr="006210DA">
        <w:rPr>
          <w:rFonts w:hint="eastAsia"/>
          <w:sz w:val="24"/>
        </w:rPr>
        <w:t>导入，试题的添加，修改，删除操作。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组卷界面：</w:t>
      </w:r>
      <w:r w:rsidR="00966961" w:rsidRPr="006210DA">
        <w:rPr>
          <w:rFonts w:hint="eastAsia"/>
          <w:sz w:val="24"/>
        </w:rPr>
        <w:t>考生可以选择</w:t>
      </w:r>
      <w:r w:rsidR="00660F58" w:rsidRPr="006210DA">
        <w:rPr>
          <w:rFonts w:hint="eastAsia"/>
          <w:sz w:val="24"/>
        </w:rPr>
        <w:t>固定组卷或者随机组卷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考试题目界面：</w:t>
      </w:r>
      <w:r w:rsidR="007E7000" w:rsidRPr="006210DA">
        <w:rPr>
          <w:rFonts w:hint="eastAsia"/>
          <w:sz w:val="24"/>
        </w:rPr>
        <w:t>考生可以选择合适的题目进行考试。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在线考试界面：</w:t>
      </w:r>
      <w:r w:rsidR="00191A34" w:rsidRPr="006210DA">
        <w:rPr>
          <w:rFonts w:hint="eastAsia"/>
          <w:sz w:val="24"/>
        </w:rPr>
        <w:t>学生可以在规定的时间内交题，超过规定的时间系统自动提交已做的题目。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考试成绩界面：</w:t>
      </w:r>
      <w:r w:rsidR="00853186" w:rsidRPr="006210DA">
        <w:rPr>
          <w:rFonts w:hint="eastAsia"/>
          <w:sz w:val="24"/>
        </w:rPr>
        <w:t>考试结束之后，自动生成</w:t>
      </w:r>
      <w:r w:rsidR="00651126" w:rsidRPr="006210DA">
        <w:rPr>
          <w:rFonts w:hint="eastAsia"/>
          <w:sz w:val="24"/>
        </w:rPr>
        <w:t>考生的</w:t>
      </w:r>
      <w:r w:rsidR="00853186" w:rsidRPr="006210DA">
        <w:rPr>
          <w:rFonts w:hint="eastAsia"/>
          <w:sz w:val="24"/>
        </w:rPr>
        <w:t>成绩</w:t>
      </w:r>
      <w:r w:rsidR="00651126" w:rsidRPr="006210DA">
        <w:rPr>
          <w:rFonts w:hint="eastAsia"/>
          <w:sz w:val="24"/>
        </w:rPr>
        <w:t>。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答题扇形图界面：</w:t>
      </w:r>
      <w:r w:rsidR="0041661D" w:rsidRPr="006210DA">
        <w:rPr>
          <w:rFonts w:hint="eastAsia"/>
          <w:sz w:val="24"/>
        </w:rPr>
        <w:t>对题目的正确率进行显示</w:t>
      </w:r>
      <w:r w:rsidR="004971E5" w:rsidRPr="006210DA">
        <w:rPr>
          <w:rFonts w:hint="eastAsia"/>
          <w:sz w:val="24"/>
        </w:rPr>
        <w:t>。</w:t>
      </w:r>
    </w:p>
    <w:p w:rsidR="009B6A94" w:rsidRPr="006210DA" w:rsidRDefault="009B6A94" w:rsidP="009B6A94">
      <w:pPr>
        <w:rPr>
          <w:sz w:val="24"/>
        </w:rPr>
      </w:pPr>
      <w:r w:rsidRPr="006210DA">
        <w:rPr>
          <w:rFonts w:hint="eastAsia"/>
          <w:b/>
          <w:sz w:val="24"/>
        </w:rPr>
        <w:t>成绩柱状图界面：</w:t>
      </w:r>
      <w:r w:rsidR="002163D2" w:rsidRPr="006210DA">
        <w:rPr>
          <w:rFonts w:hint="eastAsia"/>
          <w:sz w:val="24"/>
        </w:rPr>
        <w:t>对学生的成绩进行统计。</w:t>
      </w:r>
    </w:p>
    <w:p w:rsidR="00F252F7" w:rsidRPr="009B6A94" w:rsidRDefault="00F252F7"/>
    <w:p w:rsidR="00F252F7" w:rsidRDefault="00AC11CB">
      <w:pPr>
        <w:pStyle w:val="1"/>
      </w:pPr>
      <w:bookmarkStart w:id="12" w:name="_Toc507035529"/>
      <w:r>
        <w:rPr>
          <w:rFonts w:hint="eastAsia"/>
        </w:rPr>
        <w:lastRenderedPageBreak/>
        <w:t>3</w:t>
      </w:r>
      <w:r>
        <w:rPr>
          <w:rFonts w:hint="eastAsia"/>
        </w:rPr>
        <w:t>．实施计划</w:t>
      </w:r>
      <w:bookmarkEnd w:id="12"/>
    </w:p>
    <w:p w:rsidR="00F252F7" w:rsidRDefault="00AC11CB">
      <w:pPr>
        <w:pStyle w:val="2"/>
      </w:pPr>
      <w:bookmarkStart w:id="13" w:name="_Toc50703553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:rsidR="00647615" w:rsidRPr="006210DA" w:rsidRDefault="00E93495">
      <w:pPr>
        <w:rPr>
          <w:sz w:val="24"/>
        </w:rPr>
      </w:pPr>
      <w:r w:rsidRPr="006210DA">
        <w:rPr>
          <w:rFonts w:hint="eastAsia"/>
          <w:sz w:val="24"/>
        </w:rPr>
        <w:t>杨露露，郭莎莎：</w:t>
      </w:r>
      <w:r w:rsidR="007A5D48" w:rsidRPr="006210DA">
        <w:rPr>
          <w:rFonts w:hint="eastAsia"/>
          <w:sz w:val="24"/>
        </w:rPr>
        <w:t>需求分析，项目设计</w:t>
      </w:r>
      <w:r w:rsidR="00836643" w:rsidRPr="006210DA">
        <w:rPr>
          <w:rFonts w:hint="eastAsia"/>
          <w:sz w:val="24"/>
        </w:rPr>
        <w:t>，前端界面</w:t>
      </w:r>
    </w:p>
    <w:p w:rsidR="002D43B7" w:rsidRPr="006210DA" w:rsidRDefault="00030C14">
      <w:pPr>
        <w:rPr>
          <w:sz w:val="24"/>
        </w:rPr>
      </w:pPr>
      <w:r w:rsidRPr="006210DA">
        <w:rPr>
          <w:rFonts w:hint="eastAsia"/>
          <w:sz w:val="24"/>
        </w:rPr>
        <w:t>吕嘉皓，吴翔宇，张宇：</w:t>
      </w:r>
      <w:r w:rsidR="002752F8" w:rsidRPr="006210DA">
        <w:rPr>
          <w:rFonts w:hint="eastAsia"/>
          <w:sz w:val="24"/>
        </w:rPr>
        <w:t>后台实现，写</w:t>
      </w:r>
      <w:r w:rsidR="00C65198" w:rsidRPr="006210DA">
        <w:rPr>
          <w:rFonts w:hint="eastAsia"/>
          <w:sz w:val="24"/>
        </w:rPr>
        <w:t>代码</w:t>
      </w:r>
    </w:p>
    <w:p w:rsidR="00C7655E" w:rsidRPr="006210DA" w:rsidRDefault="002F5D87">
      <w:pPr>
        <w:rPr>
          <w:sz w:val="24"/>
        </w:rPr>
      </w:pPr>
      <w:r w:rsidRPr="006210DA">
        <w:rPr>
          <w:rFonts w:hint="eastAsia"/>
          <w:sz w:val="24"/>
        </w:rPr>
        <w:t>张纪生：</w:t>
      </w:r>
      <w:r w:rsidR="00C30EDA" w:rsidRPr="006210DA">
        <w:rPr>
          <w:rFonts w:hint="eastAsia"/>
          <w:sz w:val="24"/>
        </w:rPr>
        <w:t>单元测试，人机交互</w:t>
      </w:r>
      <w:r w:rsidR="001661B9" w:rsidRPr="006210DA">
        <w:rPr>
          <w:rFonts w:hint="eastAsia"/>
          <w:sz w:val="24"/>
        </w:rPr>
        <w:t>，前端界面</w:t>
      </w:r>
      <w:r w:rsidR="00C30EDA" w:rsidRPr="006210DA">
        <w:rPr>
          <w:rFonts w:hint="eastAsia"/>
          <w:sz w:val="24"/>
        </w:rPr>
        <w:t>。</w:t>
      </w:r>
    </w:p>
    <w:p w:rsidR="00F252F7" w:rsidRDefault="00AC11CB">
      <w:pPr>
        <w:pStyle w:val="2"/>
      </w:pPr>
      <w:bookmarkStart w:id="14" w:name="_Toc507035531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:rsidR="003C584F" w:rsidRPr="003C584F" w:rsidRDefault="006B1DF2" w:rsidP="003C584F">
      <w:r>
        <w:rPr>
          <w:rFonts w:hint="eastAsia"/>
        </w:rPr>
        <w:t>（</w:t>
      </w:r>
      <w:r w:rsidR="009602C2">
        <w:rPr>
          <w:rFonts w:hint="eastAsia"/>
        </w:rPr>
        <w:t>时间可以根据具体情况再调整</w:t>
      </w:r>
      <w:r>
        <w:rPr>
          <w:rFonts w:hint="eastAsia"/>
        </w:rPr>
        <w:t>）</w:t>
      </w:r>
    </w:p>
    <w:p w:rsidR="00F252F7" w:rsidRDefault="00F252F7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3250"/>
        <w:gridCol w:w="3081"/>
      </w:tblGrid>
      <w:tr w:rsidR="00714B64" w:rsidTr="00714B64">
        <w:trPr>
          <w:trHeight w:val="509"/>
          <w:jc w:val="center"/>
        </w:trPr>
        <w:tc>
          <w:tcPr>
            <w:tcW w:w="2191" w:type="dxa"/>
            <w:vAlign w:val="center"/>
          </w:tcPr>
          <w:p w:rsidR="00714B64" w:rsidRPr="006210DA" w:rsidRDefault="00714B64" w:rsidP="00714B64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过程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负责人员</w:t>
            </w:r>
          </w:p>
        </w:tc>
        <w:tc>
          <w:tcPr>
            <w:tcW w:w="3081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时间</w:t>
            </w:r>
          </w:p>
        </w:tc>
      </w:tr>
      <w:tr w:rsidR="00714B64" w:rsidTr="00714B64">
        <w:trPr>
          <w:trHeight w:val="509"/>
          <w:jc w:val="center"/>
        </w:trPr>
        <w:tc>
          <w:tcPr>
            <w:tcW w:w="2191" w:type="dxa"/>
            <w:vAlign w:val="center"/>
          </w:tcPr>
          <w:p w:rsidR="00714B64" w:rsidRPr="006210DA" w:rsidRDefault="00BD2277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需求分析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杨露露，郭莎莎</w:t>
            </w:r>
          </w:p>
        </w:tc>
        <w:tc>
          <w:tcPr>
            <w:tcW w:w="3081" w:type="dxa"/>
            <w:vAlign w:val="center"/>
          </w:tcPr>
          <w:p w:rsidR="00714B64" w:rsidRPr="006210DA" w:rsidRDefault="006146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2019.9.18-2019.9.20</w:t>
            </w:r>
          </w:p>
        </w:tc>
      </w:tr>
      <w:tr w:rsidR="00714B64" w:rsidTr="00714B64">
        <w:trPr>
          <w:trHeight w:val="416"/>
          <w:jc w:val="center"/>
        </w:trPr>
        <w:tc>
          <w:tcPr>
            <w:tcW w:w="2191" w:type="dxa"/>
            <w:vAlign w:val="center"/>
          </w:tcPr>
          <w:p w:rsidR="00714B64" w:rsidRPr="006210DA" w:rsidRDefault="00714B64" w:rsidP="00A37FDC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项目设计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杨露露，郭莎莎</w:t>
            </w:r>
          </w:p>
        </w:tc>
        <w:tc>
          <w:tcPr>
            <w:tcW w:w="3081" w:type="dxa"/>
            <w:vAlign w:val="center"/>
          </w:tcPr>
          <w:p w:rsidR="00714B64" w:rsidRPr="006210DA" w:rsidRDefault="001B5569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2019.9.21-2019.9</w:t>
            </w:r>
            <w:r w:rsidR="00844091" w:rsidRPr="006210DA">
              <w:rPr>
                <w:rFonts w:hint="eastAsia"/>
                <w:sz w:val="24"/>
              </w:rPr>
              <w:t>.24</w:t>
            </w:r>
          </w:p>
        </w:tc>
      </w:tr>
      <w:tr w:rsidR="00714B64" w:rsidTr="00714B64">
        <w:trPr>
          <w:trHeight w:val="422"/>
          <w:jc w:val="center"/>
        </w:trPr>
        <w:tc>
          <w:tcPr>
            <w:tcW w:w="2191" w:type="dxa"/>
            <w:vAlign w:val="center"/>
          </w:tcPr>
          <w:p w:rsidR="00714B64" w:rsidRPr="006210DA" w:rsidRDefault="00714B64" w:rsidP="00732C15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前端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杨露露，郭莎莎，张纪生</w:t>
            </w:r>
          </w:p>
        </w:tc>
        <w:tc>
          <w:tcPr>
            <w:tcW w:w="3081" w:type="dxa"/>
            <w:vAlign w:val="center"/>
          </w:tcPr>
          <w:p w:rsidR="00714B64" w:rsidRPr="006210DA" w:rsidRDefault="003C3FF5" w:rsidP="009C632A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2019.9.24-2019.10</w:t>
            </w:r>
            <w:r w:rsidR="0086383D" w:rsidRPr="006210DA">
              <w:rPr>
                <w:rFonts w:hint="eastAsia"/>
                <w:sz w:val="24"/>
              </w:rPr>
              <w:t>.</w:t>
            </w:r>
            <w:r w:rsidR="009C632A" w:rsidRPr="006210DA">
              <w:rPr>
                <w:rFonts w:hint="eastAsia"/>
                <w:sz w:val="24"/>
              </w:rPr>
              <w:t>15</w:t>
            </w:r>
          </w:p>
        </w:tc>
      </w:tr>
      <w:tr w:rsidR="00714B64" w:rsidTr="00714B64">
        <w:trPr>
          <w:trHeight w:val="415"/>
          <w:jc w:val="center"/>
        </w:trPr>
        <w:tc>
          <w:tcPr>
            <w:tcW w:w="2191" w:type="dxa"/>
            <w:vAlign w:val="center"/>
          </w:tcPr>
          <w:p w:rsidR="00714B64" w:rsidRPr="006210DA" w:rsidRDefault="0099467D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后台代码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吕嘉皓，吴翔宇，张宇</w:t>
            </w:r>
          </w:p>
        </w:tc>
        <w:tc>
          <w:tcPr>
            <w:tcW w:w="3081" w:type="dxa"/>
            <w:vAlign w:val="center"/>
          </w:tcPr>
          <w:p w:rsidR="00714B64" w:rsidRPr="006210DA" w:rsidRDefault="00FF6767" w:rsidP="00E449C2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2019.10.1-2019.10.</w:t>
            </w:r>
            <w:r w:rsidR="00E449C2" w:rsidRPr="006210DA">
              <w:rPr>
                <w:rFonts w:hint="eastAsia"/>
                <w:sz w:val="24"/>
              </w:rPr>
              <w:t>30</w:t>
            </w:r>
          </w:p>
        </w:tc>
      </w:tr>
      <w:tr w:rsidR="00714B64" w:rsidTr="00714B64">
        <w:trPr>
          <w:trHeight w:val="421"/>
          <w:jc w:val="center"/>
        </w:trPr>
        <w:tc>
          <w:tcPr>
            <w:tcW w:w="2191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单元测试（与后台阶段同步进行）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张纪生</w:t>
            </w:r>
          </w:p>
        </w:tc>
        <w:tc>
          <w:tcPr>
            <w:tcW w:w="3081" w:type="dxa"/>
            <w:vAlign w:val="center"/>
          </w:tcPr>
          <w:p w:rsidR="00714B64" w:rsidRPr="006210DA" w:rsidRDefault="004B1421" w:rsidP="00830F72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2019.10.10-2019.</w:t>
            </w:r>
            <w:r w:rsidR="00830F72" w:rsidRPr="006210DA">
              <w:rPr>
                <w:rFonts w:hint="eastAsia"/>
                <w:sz w:val="24"/>
              </w:rPr>
              <w:t>11</w:t>
            </w:r>
            <w:r w:rsidR="0006335B" w:rsidRPr="006210DA">
              <w:rPr>
                <w:rFonts w:hint="eastAsia"/>
                <w:sz w:val="24"/>
              </w:rPr>
              <w:t>.5</w:t>
            </w:r>
          </w:p>
        </w:tc>
      </w:tr>
      <w:tr w:rsidR="00714B64" w:rsidTr="00714B64">
        <w:trPr>
          <w:trHeight w:val="412"/>
          <w:jc w:val="center"/>
        </w:trPr>
        <w:tc>
          <w:tcPr>
            <w:tcW w:w="2191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维护阶段</w:t>
            </w:r>
          </w:p>
        </w:tc>
        <w:tc>
          <w:tcPr>
            <w:tcW w:w="3250" w:type="dxa"/>
            <w:vAlign w:val="center"/>
          </w:tcPr>
          <w:p w:rsidR="00714B64" w:rsidRPr="006210DA" w:rsidRDefault="00714B64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杨露露，张纪生</w:t>
            </w:r>
          </w:p>
        </w:tc>
        <w:tc>
          <w:tcPr>
            <w:tcW w:w="3081" w:type="dxa"/>
            <w:vAlign w:val="center"/>
          </w:tcPr>
          <w:p w:rsidR="00714B64" w:rsidRPr="006210DA" w:rsidRDefault="00997773" w:rsidP="00676E38">
            <w:pPr>
              <w:jc w:val="center"/>
              <w:rPr>
                <w:sz w:val="24"/>
              </w:rPr>
            </w:pPr>
            <w:r w:rsidRPr="006210DA">
              <w:rPr>
                <w:rFonts w:hint="eastAsia"/>
                <w:sz w:val="24"/>
              </w:rPr>
              <w:t>2019.11.6-</w:t>
            </w:r>
            <w:r w:rsidR="00034224" w:rsidRPr="006210DA">
              <w:rPr>
                <w:rFonts w:hint="eastAsia"/>
                <w:sz w:val="24"/>
              </w:rPr>
              <w:t>期末结束</w:t>
            </w:r>
          </w:p>
        </w:tc>
      </w:tr>
    </w:tbl>
    <w:p w:rsidR="00F252F7" w:rsidRDefault="00AC11CB" w:rsidP="00AE44ED">
      <w:pPr>
        <w:pStyle w:val="2"/>
      </w:pPr>
      <w:bookmarkStart w:id="15" w:name="_Toc507035532"/>
      <w:r>
        <w:rPr>
          <w:rFonts w:hint="eastAsia"/>
        </w:rPr>
        <w:t>3.3</w:t>
      </w:r>
      <w:r>
        <w:rPr>
          <w:rFonts w:hint="eastAsia"/>
        </w:rPr>
        <w:t>预算</w:t>
      </w:r>
      <w:bookmarkEnd w:id="15"/>
    </w:p>
    <w:p w:rsidR="00F252F7" w:rsidRPr="006210DA" w:rsidRDefault="008D04C8">
      <w:pPr>
        <w:rPr>
          <w:sz w:val="24"/>
        </w:rPr>
      </w:pPr>
      <w:r>
        <w:rPr>
          <w:rFonts w:hint="eastAsia"/>
          <w:sz w:val="24"/>
        </w:rPr>
        <w:t>各种开发书籍：</w:t>
      </w:r>
      <w:r>
        <w:rPr>
          <w:rFonts w:hint="eastAsia"/>
          <w:sz w:val="24"/>
        </w:rPr>
        <w:t>100</w:t>
      </w:r>
      <w:r w:rsidR="00B43789">
        <w:rPr>
          <w:rFonts w:hint="eastAsia"/>
          <w:sz w:val="24"/>
        </w:rPr>
        <w:t>+</w:t>
      </w:r>
      <w:bookmarkStart w:id="16" w:name="_GoBack"/>
      <w:bookmarkEnd w:id="16"/>
      <w:r>
        <w:rPr>
          <w:rFonts w:hint="eastAsia"/>
          <w:sz w:val="24"/>
        </w:rPr>
        <w:t>RMB</w:t>
      </w:r>
    </w:p>
    <w:p w:rsidR="00F252F7" w:rsidRDefault="00AC11CB">
      <w:pPr>
        <w:pStyle w:val="2"/>
      </w:pPr>
      <w:bookmarkStart w:id="17" w:name="_Toc507035533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7"/>
    </w:p>
    <w:p w:rsidR="00EF5248" w:rsidRDefault="000712AA">
      <w:pPr>
        <w:rPr>
          <w:b/>
          <w:bCs/>
          <w:sz w:val="28"/>
          <w:szCs w:val="36"/>
        </w:rPr>
      </w:pPr>
      <w:r w:rsidRPr="00216EFB">
        <w:rPr>
          <w:rFonts w:hint="eastAsia"/>
          <w:b/>
          <w:bCs/>
          <w:sz w:val="28"/>
          <w:szCs w:val="36"/>
        </w:rPr>
        <w:t>风险因素</w:t>
      </w:r>
    </w:p>
    <w:p w:rsidR="00216EFB" w:rsidRPr="001C6F3D" w:rsidRDefault="00510116" w:rsidP="001C6F3D">
      <w:pPr>
        <w:pStyle w:val="a9"/>
        <w:numPr>
          <w:ilvl w:val="0"/>
          <w:numId w:val="25"/>
        </w:numPr>
        <w:ind w:firstLineChars="0"/>
        <w:rPr>
          <w:sz w:val="24"/>
          <w:szCs w:val="32"/>
        </w:rPr>
      </w:pPr>
      <w:r w:rsidRPr="001C6F3D">
        <w:rPr>
          <w:rFonts w:hint="eastAsia"/>
          <w:sz w:val="24"/>
          <w:szCs w:val="32"/>
        </w:rPr>
        <w:t>软件体系设计不合理</w:t>
      </w:r>
    </w:p>
    <w:p w:rsidR="00510116" w:rsidRPr="001C6F3D" w:rsidRDefault="004962FC" w:rsidP="001C6F3D">
      <w:pPr>
        <w:pStyle w:val="a9"/>
        <w:numPr>
          <w:ilvl w:val="0"/>
          <w:numId w:val="25"/>
        </w:numPr>
        <w:ind w:firstLineChars="0"/>
        <w:rPr>
          <w:sz w:val="24"/>
          <w:szCs w:val="32"/>
        </w:rPr>
      </w:pPr>
      <w:r w:rsidRPr="001C6F3D">
        <w:rPr>
          <w:rFonts w:hint="eastAsia"/>
          <w:sz w:val="24"/>
          <w:szCs w:val="32"/>
        </w:rPr>
        <w:t>技术达不到预期效果</w:t>
      </w:r>
    </w:p>
    <w:p w:rsidR="004962FC" w:rsidRPr="001C6F3D" w:rsidRDefault="004962FC" w:rsidP="001C6F3D">
      <w:pPr>
        <w:pStyle w:val="a9"/>
        <w:numPr>
          <w:ilvl w:val="0"/>
          <w:numId w:val="25"/>
        </w:numPr>
        <w:ind w:firstLineChars="0"/>
        <w:rPr>
          <w:sz w:val="24"/>
          <w:szCs w:val="32"/>
        </w:rPr>
      </w:pPr>
      <w:r w:rsidRPr="001C6F3D">
        <w:rPr>
          <w:rFonts w:hint="eastAsia"/>
          <w:sz w:val="24"/>
          <w:szCs w:val="32"/>
        </w:rPr>
        <w:t>交付期限太紧张</w:t>
      </w:r>
    </w:p>
    <w:p w:rsidR="00D31332" w:rsidRDefault="00D31332" w:rsidP="001C6F3D">
      <w:pPr>
        <w:pStyle w:val="a9"/>
        <w:numPr>
          <w:ilvl w:val="0"/>
          <w:numId w:val="25"/>
        </w:numPr>
        <w:ind w:firstLineChars="0"/>
        <w:rPr>
          <w:sz w:val="24"/>
          <w:szCs w:val="32"/>
        </w:rPr>
      </w:pPr>
      <w:r w:rsidRPr="001C6F3D">
        <w:rPr>
          <w:rFonts w:hint="eastAsia"/>
          <w:sz w:val="24"/>
          <w:szCs w:val="32"/>
        </w:rPr>
        <w:t>人员流动</w:t>
      </w:r>
    </w:p>
    <w:p w:rsidR="00F17423" w:rsidRDefault="00580915" w:rsidP="001C6F3D">
      <w:pPr>
        <w:pStyle w:val="a9"/>
        <w:numPr>
          <w:ilvl w:val="0"/>
          <w:numId w:val="25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硬件开发过程中损坏</w:t>
      </w:r>
    </w:p>
    <w:p w:rsidR="001C6F3D" w:rsidRDefault="001C6F3D" w:rsidP="001C6F3D">
      <w:pPr>
        <w:rPr>
          <w:b/>
          <w:bCs/>
          <w:sz w:val="28"/>
          <w:szCs w:val="36"/>
        </w:rPr>
      </w:pPr>
      <w:r w:rsidRPr="00F17423">
        <w:rPr>
          <w:rFonts w:hint="eastAsia"/>
          <w:b/>
          <w:bCs/>
          <w:sz w:val="28"/>
          <w:szCs w:val="36"/>
        </w:rPr>
        <w:t>应对措施</w:t>
      </w:r>
    </w:p>
    <w:p w:rsidR="000072A1" w:rsidRPr="00BC2033" w:rsidRDefault="000072A1" w:rsidP="00BC2033">
      <w:pPr>
        <w:ind w:firstLine="420"/>
        <w:rPr>
          <w:sz w:val="24"/>
          <w:szCs w:val="32"/>
        </w:rPr>
      </w:pPr>
      <w:r w:rsidRPr="00BC2033">
        <w:rPr>
          <w:rFonts w:hint="eastAsia"/>
          <w:sz w:val="24"/>
          <w:szCs w:val="32"/>
        </w:rPr>
        <w:t>组长及时督促组内人员学习</w:t>
      </w:r>
      <w:r w:rsidR="008E7589">
        <w:rPr>
          <w:rFonts w:hint="eastAsia"/>
          <w:sz w:val="24"/>
          <w:szCs w:val="32"/>
        </w:rPr>
        <w:t>并交流</w:t>
      </w:r>
      <w:r w:rsidRPr="00BC2033">
        <w:rPr>
          <w:rFonts w:hint="eastAsia"/>
          <w:sz w:val="24"/>
          <w:szCs w:val="32"/>
        </w:rPr>
        <w:t>，并完成相应的模块任务，</w:t>
      </w:r>
      <w:r w:rsidR="00920BEA">
        <w:rPr>
          <w:rFonts w:hint="eastAsia"/>
          <w:sz w:val="24"/>
          <w:szCs w:val="32"/>
        </w:rPr>
        <w:t>调动组内成员</w:t>
      </w:r>
      <w:r w:rsidR="00920BEA">
        <w:rPr>
          <w:rFonts w:hint="eastAsia"/>
          <w:sz w:val="24"/>
          <w:szCs w:val="32"/>
        </w:rPr>
        <w:lastRenderedPageBreak/>
        <w:t>积极性</w:t>
      </w:r>
      <w:r w:rsidR="002854F6">
        <w:rPr>
          <w:rFonts w:hint="eastAsia"/>
          <w:sz w:val="24"/>
          <w:szCs w:val="32"/>
        </w:rPr>
        <w:t>，</w:t>
      </w:r>
      <w:r w:rsidR="00281D38" w:rsidRPr="00BC2033">
        <w:rPr>
          <w:rFonts w:hint="eastAsia"/>
          <w:sz w:val="24"/>
          <w:szCs w:val="32"/>
        </w:rPr>
        <w:t>采取互相监督机制，</w:t>
      </w:r>
      <w:r w:rsidR="008C6E14" w:rsidRPr="00BC2033">
        <w:rPr>
          <w:rFonts w:hint="eastAsia"/>
          <w:sz w:val="24"/>
          <w:szCs w:val="32"/>
        </w:rPr>
        <w:t>比如：当</w:t>
      </w:r>
      <w:r w:rsidR="00B0559B" w:rsidRPr="00BC2033">
        <w:rPr>
          <w:rFonts w:hint="eastAsia"/>
          <w:sz w:val="24"/>
          <w:szCs w:val="32"/>
        </w:rPr>
        <w:t>需求分析，项目设计</w:t>
      </w:r>
      <w:r w:rsidR="003A21D2" w:rsidRPr="00BC2033">
        <w:rPr>
          <w:rFonts w:hint="eastAsia"/>
          <w:sz w:val="24"/>
          <w:szCs w:val="32"/>
        </w:rPr>
        <w:t>完成后</w:t>
      </w:r>
      <w:r w:rsidR="00B0559B" w:rsidRPr="00BC2033">
        <w:rPr>
          <w:rFonts w:hint="eastAsia"/>
          <w:sz w:val="24"/>
          <w:szCs w:val="32"/>
        </w:rPr>
        <w:t>，其他成员</w:t>
      </w:r>
      <w:r w:rsidR="003A21D2" w:rsidRPr="00BC2033">
        <w:rPr>
          <w:rFonts w:hint="eastAsia"/>
          <w:sz w:val="24"/>
          <w:szCs w:val="32"/>
        </w:rPr>
        <w:t>认为合理，才可进行下一项任务，</w:t>
      </w:r>
      <w:r w:rsidR="00A62D27" w:rsidRPr="00BC2033">
        <w:rPr>
          <w:rFonts w:hint="eastAsia"/>
          <w:sz w:val="24"/>
          <w:szCs w:val="32"/>
        </w:rPr>
        <w:t>不断的进行反思重改</w:t>
      </w:r>
      <w:r w:rsidR="00444C19" w:rsidRPr="00BC2033">
        <w:rPr>
          <w:rFonts w:hint="eastAsia"/>
          <w:sz w:val="24"/>
          <w:szCs w:val="32"/>
        </w:rPr>
        <w:t>和调研。</w:t>
      </w:r>
      <w:r w:rsidR="00E25A24">
        <w:rPr>
          <w:rFonts w:hint="eastAsia"/>
          <w:sz w:val="24"/>
          <w:szCs w:val="32"/>
        </w:rPr>
        <w:t>另外，已经完成的模块，</w:t>
      </w:r>
      <w:r w:rsidR="002B1506">
        <w:rPr>
          <w:rFonts w:hint="eastAsia"/>
          <w:sz w:val="24"/>
          <w:szCs w:val="32"/>
        </w:rPr>
        <w:t>要及时备份和测试。</w:t>
      </w:r>
      <w:r w:rsidR="002C485F">
        <w:rPr>
          <w:rFonts w:hint="eastAsia"/>
          <w:sz w:val="24"/>
          <w:szCs w:val="32"/>
        </w:rPr>
        <w:t>防止各风险的发生也能保证系统的可靠运行。</w:t>
      </w:r>
    </w:p>
    <w:p w:rsidR="00F252F7" w:rsidRDefault="00AC11CB">
      <w:pPr>
        <w:pStyle w:val="1"/>
      </w:pPr>
      <w:bookmarkStart w:id="18" w:name="_Toc507035534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8"/>
    </w:p>
    <w:p w:rsidR="007554E0" w:rsidRPr="006210DA" w:rsidRDefault="00AD68F1" w:rsidP="00717310">
      <w:pPr>
        <w:rPr>
          <w:b/>
          <w:sz w:val="24"/>
        </w:rPr>
      </w:pPr>
      <w:r w:rsidRPr="006210DA">
        <w:rPr>
          <w:rFonts w:hint="eastAsia"/>
          <w:b/>
          <w:sz w:val="24"/>
        </w:rPr>
        <w:t>人员：</w:t>
      </w:r>
    </w:p>
    <w:p w:rsidR="00717310" w:rsidRPr="006210DA" w:rsidRDefault="00AD68F1" w:rsidP="007554E0">
      <w:pPr>
        <w:ind w:firstLine="420"/>
        <w:rPr>
          <w:sz w:val="24"/>
        </w:rPr>
      </w:pPr>
      <w:r w:rsidRPr="006210DA">
        <w:rPr>
          <w:rFonts w:hint="eastAsia"/>
          <w:sz w:val="24"/>
        </w:rPr>
        <w:t>杨露露，郭莎莎，张纪生，吴翔宇，吕嘉皓，张宇</w:t>
      </w:r>
    </w:p>
    <w:p w:rsidR="00D4094D" w:rsidRPr="006210DA" w:rsidRDefault="001B3590" w:rsidP="001B3590">
      <w:pPr>
        <w:rPr>
          <w:b/>
          <w:sz w:val="24"/>
        </w:rPr>
      </w:pPr>
      <w:r w:rsidRPr="006210DA">
        <w:rPr>
          <w:rFonts w:hint="eastAsia"/>
          <w:b/>
          <w:sz w:val="24"/>
        </w:rPr>
        <w:t>分工：</w:t>
      </w:r>
    </w:p>
    <w:p w:rsidR="001B3590" w:rsidRPr="006210DA" w:rsidRDefault="001B3590" w:rsidP="00156FF9">
      <w:pPr>
        <w:ind w:leftChars="200" w:left="420"/>
        <w:rPr>
          <w:sz w:val="24"/>
        </w:rPr>
      </w:pPr>
      <w:r w:rsidRPr="006210DA">
        <w:rPr>
          <w:rFonts w:hint="eastAsia"/>
          <w:sz w:val="24"/>
        </w:rPr>
        <w:t>杨露露，郭莎莎：需求分析，项目设计，前端界面</w:t>
      </w:r>
    </w:p>
    <w:p w:rsidR="001B3590" w:rsidRPr="006210DA" w:rsidRDefault="001B3590" w:rsidP="00156FF9">
      <w:pPr>
        <w:ind w:leftChars="200" w:left="420"/>
        <w:rPr>
          <w:sz w:val="24"/>
        </w:rPr>
      </w:pPr>
      <w:r w:rsidRPr="006210DA">
        <w:rPr>
          <w:rFonts w:hint="eastAsia"/>
          <w:sz w:val="24"/>
        </w:rPr>
        <w:t>吕嘉皓，吴翔宇，张宇：后台实现，写代码</w:t>
      </w:r>
    </w:p>
    <w:p w:rsidR="001B3590" w:rsidRPr="006210DA" w:rsidRDefault="001B3590" w:rsidP="00156FF9">
      <w:pPr>
        <w:ind w:leftChars="200" w:left="420"/>
        <w:rPr>
          <w:sz w:val="24"/>
        </w:rPr>
      </w:pPr>
      <w:r w:rsidRPr="006210DA">
        <w:rPr>
          <w:rFonts w:hint="eastAsia"/>
          <w:sz w:val="24"/>
        </w:rPr>
        <w:t>张纪生：单元测试，人机交互，前端界面。</w:t>
      </w:r>
    </w:p>
    <w:p w:rsidR="001B3590" w:rsidRPr="001B3590" w:rsidRDefault="001B3590" w:rsidP="00717310"/>
    <w:p w:rsidR="00F252F7" w:rsidRDefault="00AC11CB">
      <w:pPr>
        <w:pStyle w:val="1"/>
      </w:pPr>
      <w:bookmarkStart w:id="19" w:name="_Toc507035535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9"/>
    </w:p>
    <w:p w:rsidR="00642395" w:rsidRPr="001525E9" w:rsidRDefault="000B162A" w:rsidP="00642395">
      <w:pPr>
        <w:rPr>
          <w:sz w:val="24"/>
        </w:rPr>
      </w:pPr>
      <w:r w:rsidRPr="001525E9">
        <w:rPr>
          <w:rFonts w:hint="eastAsia"/>
          <w:sz w:val="24"/>
        </w:rPr>
        <w:t>学期结束前。</w:t>
      </w:r>
    </w:p>
    <w:p w:rsidR="00F252F7" w:rsidRDefault="00AC11CB">
      <w:pPr>
        <w:pStyle w:val="1"/>
      </w:pPr>
      <w:bookmarkStart w:id="20" w:name="_Toc507035536"/>
      <w:r>
        <w:rPr>
          <w:rFonts w:hint="eastAsia"/>
        </w:rPr>
        <w:t>6</w:t>
      </w:r>
      <w:r>
        <w:rPr>
          <w:rFonts w:hint="eastAsia"/>
        </w:rPr>
        <w:t>．专题计划要点</w:t>
      </w:r>
      <w:bookmarkEnd w:id="20"/>
    </w:p>
    <w:p w:rsidR="005927A2" w:rsidRPr="006210DA" w:rsidRDefault="00251CA7" w:rsidP="001C74DD">
      <w:pPr>
        <w:pStyle w:val="a9"/>
        <w:numPr>
          <w:ilvl w:val="0"/>
          <w:numId w:val="26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人员培训计划：由于编程人员专业水平不高，</w:t>
      </w:r>
      <w:r w:rsidR="00A73A6E" w:rsidRPr="006210DA">
        <w:rPr>
          <w:rFonts w:hint="eastAsia"/>
          <w:sz w:val="24"/>
        </w:rPr>
        <w:t>需要</w:t>
      </w:r>
      <w:r w:rsidR="0083474E" w:rsidRPr="006210DA">
        <w:rPr>
          <w:rFonts w:hint="eastAsia"/>
          <w:sz w:val="24"/>
        </w:rPr>
        <w:t>自主</w:t>
      </w:r>
      <w:r w:rsidR="00A73A6E" w:rsidRPr="006210DA">
        <w:rPr>
          <w:rFonts w:hint="eastAsia"/>
          <w:sz w:val="24"/>
        </w:rPr>
        <w:t>学习</w:t>
      </w:r>
      <w:r w:rsidR="009D223E" w:rsidRPr="006210DA">
        <w:rPr>
          <w:rFonts w:hint="eastAsia"/>
          <w:sz w:val="24"/>
        </w:rPr>
        <w:t>java</w:t>
      </w:r>
      <w:r w:rsidR="009D223E" w:rsidRPr="006210DA">
        <w:rPr>
          <w:sz w:val="24"/>
        </w:rPr>
        <w:t xml:space="preserve"> </w:t>
      </w:r>
      <w:r w:rsidR="009D223E" w:rsidRPr="006210DA">
        <w:rPr>
          <w:rFonts w:hint="eastAsia"/>
          <w:sz w:val="24"/>
        </w:rPr>
        <w:t>ee</w:t>
      </w:r>
      <w:r w:rsidR="009D223E" w:rsidRPr="006210DA">
        <w:rPr>
          <w:sz w:val="24"/>
        </w:rPr>
        <w:t xml:space="preserve"> </w:t>
      </w:r>
      <w:r w:rsidR="009F4CCD" w:rsidRPr="006210DA">
        <w:rPr>
          <w:rFonts w:hint="eastAsia"/>
          <w:sz w:val="24"/>
        </w:rPr>
        <w:t>、</w:t>
      </w:r>
      <w:r w:rsidR="009F4CCD" w:rsidRPr="006210DA">
        <w:rPr>
          <w:rFonts w:hint="eastAsia"/>
          <w:sz w:val="24"/>
        </w:rPr>
        <w:t>J</w:t>
      </w:r>
      <w:r w:rsidR="009F4CCD" w:rsidRPr="006210DA">
        <w:rPr>
          <w:sz w:val="24"/>
        </w:rPr>
        <w:t>SP</w:t>
      </w:r>
      <w:r w:rsidR="009F4CCD" w:rsidRPr="006210DA">
        <w:rPr>
          <w:rFonts w:hint="eastAsia"/>
          <w:sz w:val="24"/>
        </w:rPr>
        <w:t>、</w:t>
      </w:r>
      <w:r w:rsidR="001A0B31" w:rsidRPr="006210DA">
        <w:rPr>
          <w:rFonts w:hint="eastAsia"/>
          <w:sz w:val="24"/>
        </w:rPr>
        <w:t>Mysql</w:t>
      </w:r>
      <w:r w:rsidR="00D022C2" w:rsidRPr="006210DA">
        <w:rPr>
          <w:rFonts w:hint="eastAsia"/>
          <w:sz w:val="24"/>
        </w:rPr>
        <w:t>、</w:t>
      </w:r>
      <w:r w:rsidR="00D022C2" w:rsidRPr="006210DA">
        <w:rPr>
          <w:rFonts w:hint="eastAsia"/>
          <w:sz w:val="24"/>
        </w:rPr>
        <w:t>xml</w:t>
      </w:r>
      <w:r w:rsidR="002770D8" w:rsidRPr="006210DA">
        <w:rPr>
          <w:rFonts w:hint="eastAsia"/>
          <w:sz w:val="24"/>
        </w:rPr>
        <w:t>、</w:t>
      </w:r>
      <w:r w:rsidR="002770D8" w:rsidRPr="006210DA">
        <w:rPr>
          <w:rFonts w:hint="eastAsia"/>
          <w:sz w:val="24"/>
        </w:rPr>
        <w:t>Sring</w:t>
      </w:r>
      <w:r w:rsidR="00046BA5" w:rsidRPr="006210DA">
        <w:rPr>
          <w:rFonts w:hint="eastAsia"/>
          <w:sz w:val="24"/>
        </w:rPr>
        <w:t>、</w:t>
      </w:r>
      <w:r w:rsidR="00046BA5" w:rsidRPr="006210DA">
        <w:rPr>
          <w:rFonts w:hint="eastAsia"/>
          <w:sz w:val="24"/>
        </w:rPr>
        <w:t>Hibernate</w:t>
      </w:r>
      <w:r w:rsidR="0039772D" w:rsidRPr="006210DA">
        <w:rPr>
          <w:rFonts w:hint="eastAsia"/>
          <w:sz w:val="24"/>
        </w:rPr>
        <w:t>、</w:t>
      </w:r>
      <w:r w:rsidR="0039772D" w:rsidRPr="006210DA">
        <w:rPr>
          <w:rFonts w:hint="eastAsia"/>
          <w:sz w:val="24"/>
        </w:rPr>
        <w:t>Struts</w:t>
      </w:r>
      <w:r w:rsidR="0077527D" w:rsidRPr="006210DA">
        <w:rPr>
          <w:rFonts w:hint="eastAsia"/>
          <w:sz w:val="24"/>
        </w:rPr>
        <w:t>等框架</w:t>
      </w:r>
      <w:r w:rsidR="00D022C2" w:rsidRPr="006210DA">
        <w:rPr>
          <w:rFonts w:hint="eastAsia"/>
          <w:sz w:val="24"/>
        </w:rPr>
        <w:t>以及</w:t>
      </w:r>
      <w:r w:rsidR="009A0E31" w:rsidRPr="006210DA">
        <w:rPr>
          <w:rFonts w:hint="eastAsia"/>
          <w:sz w:val="24"/>
        </w:rPr>
        <w:t>了解</w:t>
      </w:r>
      <w:r w:rsidR="00D022C2" w:rsidRPr="006210DA">
        <w:rPr>
          <w:rFonts w:hint="eastAsia"/>
          <w:sz w:val="24"/>
        </w:rPr>
        <w:t>各种配置文件。</w:t>
      </w:r>
    </w:p>
    <w:p w:rsidR="001C74DD" w:rsidRPr="006210DA" w:rsidRDefault="006B1509" w:rsidP="001C74DD">
      <w:pPr>
        <w:pStyle w:val="a9"/>
        <w:numPr>
          <w:ilvl w:val="0"/>
          <w:numId w:val="26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测试计划：采用单元测试，以及边开发边测试模式。</w:t>
      </w:r>
    </w:p>
    <w:p w:rsidR="002770D8" w:rsidRPr="006210DA" w:rsidRDefault="001D275E" w:rsidP="001C74DD">
      <w:pPr>
        <w:pStyle w:val="a9"/>
        <w:numPr>
          <w:ilvl w:val="0"/>
          <w:numId w:val="26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质量保证计划：</w:t>
      </w:r>
      <w:r w:rsidR="00D305E0" w:rsidRPr="006210DA">
        <w:rPr>
          <w:rFonts w:hint="eastAsia"/>
          <w:sz w:val="24"/>
        </w:rPr>
        <w:t>在项目开发阶段到最后结项期间，</w:t>
      </w:r>
      <w:r w:rsidR="00916A2E" w:rsidRPr="006210DA">
        <w:rPr>
          <w:rFonts w:hint="eastAsia"/>
          <w:sz w:val="24"/>
        </w:rPr>
        <w:t>组内人员互相</w:t>
      </w:r>
      <w:r w:rsidR="00AD5E36" w:rsidRPr="006210DA">
        <w:rPr>
          <w:rFonts w:hint="eastAsia"/>
          <w:sz w:val="24"/>
        </w:rPr>
        <w:t>监督</w:t>
      </w:r>
      <w:r w:rsidR="009B5232" w:rsidRPr="006210DA">
        <w:rPr>
          <w:rFonts w:hint="eastAsia"/>
          <w:sz w:val="24"/>
        </w:rPr>
        <w:t>与检查</w:t>
      </w:r>
      <w:r w:rsidR="00262BBA" w:rsidRPr="006210DA">
        <w:rPr>
          <w:rFonts w:hint="eastAsia"/>
          <w:sz w:val="24"/>
        </w:rPr>
        <w:t>，尽量避免错误</w:t>
      </w:r>
      <w:r w:rsidR="00D70796" w:rsidRPr="006210DA">
        <w:rPr>
          <w:rFonts w:hint="eastAsia"/>
          <w:sz w:val="24"/>
        </w:rPr>
        <w:t>。</w:t>
      </w:r>
    </w:p>
    <w:p w:rsidR="008F5864" w:rsidRPr="006210DA" w:rsidRDefault="00C90176" w:rsidP="001C74DD">
      <w:pPr>
        <w:pStyle w:val="a9"/>
        <w:numPr>
          <w:ilvl w:val="0"/>
          <w:numId w:val="26"/>
        </w:numPr>
        <w:ind w:firstLineChars="0"/>
        <w:rPr>
          <w:sz w:val="24"/>
        </w:rPr>
      </w:pPr>
      <w:r w:rsidRPr="006210DA">
        <w:rPr>
          <w:rFonts w:hint="eastAsia"/>
          <w:sz w:val="24"/>
        </w:rPr>
        <w:t>配置管理计划：</w:t>
      </w:r>
      <w:r w:rsidR="00B257FA" w:rsidRPr="006210DA">
        <w:rPr>
          <w:rFonts w:hint="eastAsia"/>
          <w:sz w:val="24"/>
        </w:rPr>
        <w:t>参考同类软件配置。</w:t>
      </w:r>
    </w:p>
    <w:p w:rsidR="009A586B" w:rsidRDefault="003E003D" w:rsidP="001C74DD">
      <w:pPr>
        <w:pStyle w:val="a9"/>
        <w:numPr>
          <w:ilvl w:val="0"/>
          <w:numId w:val="26"/>
        </w:numPr>
        <w:ind w:firstLineChars="0"/>
      </w:pPr>
      <w:r w:rsidRPr="006210DA">
        <w:rPr>
          <w:rFonts w:hint="eastAsia"/>
          <w:sz w:val="24"/>
        </w:rPr>
        <w:t>系统安装计划：</w:t>
      </w:r>
      <w:r w:rsidR="002C725A" w:rsidRPr="006210DA">
        <w:rPr>
          <w:rFonts w:hint="eastAsia"/>
          <w:sz w:val="24"/>
        </w:rPr>
        <w:t>参考此类软件安装</w:t>
      </w:r>
      <w:r w:rsidR="00B85B6C" w:rsidRPr="006210DA">
        <w:rPr>
          <w:rFonts w:hint="eastAsia"/>
          <w:sz w:val="24"/>
        </w:rPr>
        <w:t>的</w:t>
      </w:r>
      <w:r w:rsidR="002C725A" w:rsidRPr="006210DA">
        <w:rPr>
          <w:rFonts w:hint="eastAsia"/>
          <w:sz w:val="24"/>
        </w:rPr>
        <w:t>手册</w:t>
      </w:r>
      <w:r w:rsidR="002C725A">
        <w:rPr>
          <w:rFonts w:hint="eastAsia"/>
        </w:rPr>
        <w:t>。</w:t>
      </w:r>
    </w:p>
    <w:sectPr w:rsidR="009A586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42B" w:rsidRDefault="00A7042B">
      <w:r>
        <w:separator/>
      </w:r>
    </w:p>
  </w:endnote>
  <w:endnote w:type="continuationSeparator" w:id="0">
    <w:p w:rsidR="00A7042B" w:rsidRDefault="00A7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F7" w:rsidRDefault="00F252F7">
    <w:pPr>
      <w:pStyle w:val="a5"/>
      <w:jc w:val="both"/>
    </w:pPr>
  </w:p>
  <w:p w:rsidR="00F252F7" w:rsidRDefault="00F252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42B" w:rsidRDefault="00A7042B">
      <w:r>
        <w:separator/>
      </w:r>
    </w:p>
  </w:footnote>
  <w:footnote w:type="continuationSeparator" w:id="0">
    <w:p w:rsidR="00A7042B" w:rsidRDefault="00A70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F7" w:rsidRDefault="00AC11CB">
    <w:pPr>
      <w:pStyle w:val="a4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353345"/>
    <w:multiLevelType w:val="hybridMultilevel"/>
    <w:tmpl w:val="FAFAD548"/>
    <w:lvl w:ilvl="0" w:tplc="9216B9A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89D0E4B"/>
    <w:multiLevelType w:val="hybridMultilevel"/>
    <w:tmpl w:val="57E8B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B2334B"/>
    <w:multiLevelType w:val="hybridMultilevel"/>
    <w:tmpl w:val="B19E764C"/>
    <w:lvl w:ilvl="0" w:tplc="B8C4AF1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DE1E75"/>
    <w:multiLevelType w:val="hybridMultilevel"/>
    <w:tmpl w:val="62DC2994"/>
    <w:lvl w:ilvl="0" w:tplc="92FE9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8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1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0F97CB0"/>
    <w:multiLevelType w:val="multilevel"/>
    <w:tmpl w:val="9C141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>
    <w:nsid w:val="34C05F3B"/>
    <w:multiLevelType w:val="hybridMultilevel"/>
    <w:tmpl w:val="6B587638"/>
    <w:lvl w:ilvl="0" w:tplc="B8C4AF1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4877FA"/>
    <w:multiLevelType w:val="hybridMultilevel"/>
    <w:tmpl w:val="7EE22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E461DE5"/>
    <w:multiLevelType w:val="hybridMultilevel"/>
    <w:tmpl w:val="FF04058C"/>
    <w:lvl w:ilvl="0" w:tplc="1BF6332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C237F1"/>
    <w:multiLevelType w:val="hybridMultilevel"/>
    <w:tmpl w:val="AD60B82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22944AD"/>
    <w:multiLevelType w:val="hybridMultilevel"/>
    <w:tmpl w:val="E898D4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4">
    <w:nsid w:val="68234B24"/>
    <w:multiLevelType w:val="hybridMultilevel"/>
    <w:tmpl w:val="DD1AC36E"/>
    <w:lvl w:ilvl="0" w:tplc="1BF6332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27"/>
  </w:num>
  <w:num w:numId="5">
    <w:abstractNumId w:val="7"/>
  </w:num>
  <w:num w:numId="6">
    <w:abstractNumId w:val="9"/>
  </w:num>
  <w:num w:numId="7">
    <w:abstractNumId w:val="20"/>
  </w:num>
  <w:num w:numId="8">
    <w:abstractNumId w:val="11"/>
  </w:num>
  <w:num w:numId="9">
    <w:abstractNumId w:val="8"/>
  </w:num>
  <w:num w:numId="10">
    <w:abstractNumId w:val="30"/>
  </w:num>
  <w:num w:numId="11">
    <w:abstractNumId w:val="26"/>
  </w:num>
  <w:num w:numId="12">
    <w:abstractNumId w:val="0"/>
  </w:num>
  <w:num w:numId="13">
    <w:abstractNumId w:val="29"/>
  </w:num>
  <w:num w:numId="14">
    <w:abstractNumId w:val="23"/>
  </w:num>
  <w:num w:numId="15">
    <w:abstractNumId w:val="10"/>
  </w:num>
  <w:num w:numId="16">
    <w:abstractNumId w:val="28"/>
  </w:num>
  <w:num w:numId="17">
    <w:abstractNumId w:val="6"/>
  </w:num>
  <w:num w:numId="18">
    <w:abstractNumId w:val="2"/>
  </w:num>
  <w:num w:numId="19">
    <w:abstractNumId w:val="12"/>
  </w:num>
  <w:num w:numId="20">
    <w:abstractNumId w:val="25"/>
  </w:num>
  <w:num w:numId="21">
    <w:abstractNumId w:val="14"/>
  </w:num>
  <w:num w:numId="22">
    <w:abstractNumId w:val="19"/>
  </w:num>
  <w:num w:numId="23">
    <w:abstractNumId w:val="24"/>
  </w:num>
  <w:num w:numId="24">
    <w:abstractNumId w:val="4"/>
  </w:num>
  <w:num w:numId="25">
    <w:abstractNumId w:val="15"/>
  </w:num>
  <w:num w:numId="26">
    <w:abstractNumId w:val="5"/>
  </w:num>
  <w:num w:numId="27">
    <w:abstractNumId w:val="1"/>
  </w:num>
  <w:num w:numId="28">
    <w:abstractNumId w:val="18"/>
  </w:num>
  <w:num w:numId="29">
    <w:abstractNumId w:val="3"/>
  </w:num>
  <w:num w:numId="30">
    <w:abstractNumId w:val="2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A2"/>
    <w:rsid w:val="00001CBD"/>
    <w:rsid w:val="00002F9B"/>
    <w:rsid w:val="0000706A"/>
    <w:rsid w:val="000072A1"/>
    <w:rsid w:val="00007A40"/>
    <w:rsid w:val="00013215"/>
    <w:rsid w:val="00017347"/>
    <w:rsid w:val="00030C14"/>
    <w:rsid w:val="00034224"/>
    <w:rsid w:val="00042ECC"/>
    <w:rsid w:val="00046BA5"/>
    <w:rsid w:val="00046C66"/>
    <w:rsid w:val="0006335B"/>
    <w:rsid w:val="00066F84"/>
    <w:rsid w:val="000712AA"/>
    <w:rsid w:val="00077C6A"/>
    <w:rsid w:val="0008109C"/>
    <w:rsid w:val="000927D4"/>
    <w:rsid w:val="000B162A"/>
    <w:rsid w:val="000B418B"/>
    <w:rsid w:val="000B76D0"/>
    <w:rsid w:val="000E3D6B"/>
    <w:rsid w:val="000E3E6D"/>
    <w:rsid w:val="000E4AA3"/>
    <w:rsid w:val="000F185D"/>
    <w:rsid w:val="000F4D63"/>
    <w:rsid w:val="00100E59"/>
    <w:rsid w:val="0011284B"/>
    <w:rsid w:val="00122252"/>
    <w:rsid w:val="00132A39"/>
    <w:rsid w:val="00132C27"/>
    <w:rsid w:val="0013522D"/>
    <w:rsid w:val="0015158C"/>
    <w:rsid w:val="001525E9"/>
    <w:rsid w:val="00153633"/>
    <w:rsid w:val="00156FF9"/>
    <w:rsid w:val="001661B9"/>
    <w:rsid w:val="00170631"/>
    <w:rsid w:val="001732C8"/>
    <w:rsid w:val="00187E4A"/>
    <w:rsid w:val="00191A34"/>
    <w:rsid w:val="001A0B31"/>
    <w:rsid w:val="001A49D7"/>
    <w:rsid w:val="001B1910"/>
    <w:rsid w:val="001B3590"/>
    <w:rsid w:val="001B5569"/>
    <w:rsid w:val="001C09DF"/>
    <w:rsid w:val="001C35A2"/>
    <w:rsid w:val="001C6A63"/>
    <w:rsid w:val="001C6F3D"/>
    <w:rsid w:val="001C74DD"/>
    <w:rsid w:val="001D087B"/>
    <w:rsid w:val="001D275E"/>
    <w:rsid w:val="001E4106"/>
    <w:rsid w:val="001E42E0"/>
    <w:rsid w:val="001E5FD4"/>
    <w:rsid w:val="0020195E"/>
    <w:rsid w:val="0020493D"/>
    <w:rsid w:val="00212B71"/>
    <w:rsid w:val="00215790"/>
    <w:rsid w:val="002163D2"/>
    <w:rsid w:val="00216EFB"/>
    <w:rsid w:val="00241FEE"/>
    <w:rsid w:val="00251CA7"/>
    <w:rsid w:val="002614C5"/>
    <w:rsid w:val="00262BBA"/>
    <w:rsid w:val="002665D3"/>
    <w:rsid w:val="002752F8"/>
    <w:rsid w:val="002770D8"/>
    <w:rsid w:val="00281D38"/>
    <w:rsid w:val="002854F6"/>
    <w:rsid w:val="002951D6"/>
    <w:rsid w:val="002A3419"/>
    <w:rsid w:val="002B1506"/>
    <w:rsid w:val="002B515A"/>
    <w:rsid w:val="002C439A"/>
    <w:rsid w:val="002C485F"/>
    <w:rsid w:val="002C725A"/>
    <w:rsid w:val="002D0947"/>
    <w:rsid w:val="002D3A20"/>
    <w:rsid w:val="002D43B7"/>
    <w:rsid w:val="002D69D9"/>
    <w:rsid w:val="002F1AD2"/>
    <w:rsid w:val="002F33A2"/>
    <w:rsid w:val="002F5D87"/>
    <w:rsid w:val="003038F9"/>
    <w:rsid w:val="003039AA"/>
    <w:rsid w:val="00303FD9"/>
    <w:rsid w:val="0031239A"/>
    <w:rsid w:val="00345DF8"/>
    <w:rsid w:val="00363963"/>
    <w:rsid w:val="00367491"/>
    <w:rsid w:val="0037256E"/>
    <w:rsid w:val="0038045F"/>
    <w:rsid w:val="00382956"/>
    <w:rsid w:val="0038778B"/>
    <w:rsid w:val="00391BB3"/>
    <w:rsid w:val="0039772D"/>
    <w:rsid w:val="003A16E2"/>
    <w:rsid w:val="003A21D2"/>
    <w:rsid w:val="003A366A"/>
    <w:rsid w:val="003A4899"/>
    <w:rsid w:val="003B0792"/>
    <w:rsid w:val="003B0965"/>
    <w:rsid w:val="003B2EF3"/>
    <w:rsid w:val="003B38A0"/>
    <w:rsid w:val="003C3FF5"/>
    <w:rsid w:val="003C584F"/>
    <w:rsid w:val="003E003D"/>
    <w:rsid w:val="003F1DCA"/>
    <w:rsid w:val="003F2612"/>
    <w:rsid w:val="00404E51"/>
    <w:rsid w:val="00406ECA"/>
    <w:rsid w:val="004113E3"/>
    <w:rsid w:val="00413C85"/>
    <w:rsid w:val="0041661D"/>
    <w:rsid w:val="00430346"/>
    <w:rsid w:val="0043073A"/>
    <w:rsid w:val="004426CF"/>
    <w:rsid w:val="00443515"/>
    <w:rsid w:val="00444C19"/>
    <w:rsid w:val="00450986"/>
    <w:rsid w:val="00451264"/>
    <w:rsid w:val="004631DB"/>
    <w:rsid w:val="00474E87"/>
    <w:rsid w:val="004802C0"/>
    <w:rsid w:val="00495466"/>
    <w:rsid w:val="004962FC"/>
    <w:rsid w:val="004971E5"/>
    <w:rsid w:val="004A09EC"/>
    <w:rsid w:val="004B1421"/>
    <w:rsid w:val="004C5930"/>
    <w:rsid w:val="004F75F0"/>
    <w:rsid w:val="00502ABC"/>
    <w:rsid w:val="00510116"/>
    <w:rsid w:val="005411F8"/>
    <w:rsid w:val="005431E8"/>
    <w:rsid w:val="00550AA5"/>
    <w:rsid w:val="005531F1"/>
    <w:rsid w:val="00561C6C"/>
    <w:rsid w:val="00562149"/>
    <w:rsid w:val="00565CB5"/>
    <w:rsid w:val="0057291F"/>
    <w:rsid w:val="00580915"/>
    <w:rsid w:val="00586FD7"/>
    <w:rsid w:val="00591312"/>
    <w:rsid w:val="005927A2"/>
    <w:rsid w:val="005B55D5"/>
    <w:rsid w:val="005B5D32"/>
    <w:rsid w:val="005B734B"/>
    <w:rsid w:val="005C035D"/>
    <w:rsid w:val="005C60DF"/>
    <w:rsid w:val="005D0A44"/>
    <w:rsid w:val="005D5CFB"/>
    <w:rsid w:val="005E66C5"/>
    <w:rsid w:val="00601455"/>
    <w:rsid w:val="00601E70"/>
    <w:rsid w:val="00607E17"/>
    <w:rsid w:val="00614664"/>
    <w:rsid w:val="006210DA"/>
    <w:rsid w:val="0063440F"/>
    <w:rsid w:val="00642395"/>
    <w:rsid w:val="00647615"/>
    <w:rsid w:val="00651126"/>
    <w:rsid w:val="0065183C"/>
    <w:rsid w:val="006521F6"/>
    <w:rsid w:val="00654A2E"/>
    <w:rsid w:val="00660F58"/>
    <w:rsid w:val="00676E38"/>
    <w:rsid w:val="00686C5D"/>
    <w:rsid w:val="006B1509"/>
    <w:rsid w:val="006B1DF2"/>
    <w:rsid w:val="006B4EC0"/>
    <w:rsid w:val="006C1A4E"/>
    <w:rsid w:val="006C7FF2"/>
    <w:rsid w:val="006D4E87"/>
    <w:rsid w:val="006D7878"/>
    <w:rsid w:val="006E0F17"/>
    <w:rsid w:val="006F10CF"/>
    <w:rsid w:val="00714B64"/>
    <w:rsid w:val="007167D7"/>
    <w:rsid w:val="00717310"/>
    <w:rsid w:val="00717B2D"/>
    <w:rsid w:val="00732C15"/>
    <w:rsid w:val="007435A4"/>
    <w:rsid w:val="007500FF"/>
    <w:rsid w:val="0075263E"/>
    <w:rsid w:val="00753C3E"/>
    <w:rsid w:val="007554E0"/>
    <w:rsid w:val="00755CA8"/>
    <w:rsid w:val="0077527D"/>
    <w:rsid w:val="00786E33"/>
    <w:rsid w:val="00793F80"/>
    <w:rsid w:val="007A25C6"/>
    <w:rsid w:val="007A5D48"/>
    <w:rsid w:val="007B64BE"/>
    <w:rsid w:val="007C4DA5"/>
    <w:rsid w:val="007E2D5D"/>
    <w:rsid w:val="007E4667"/>
    <w:rsid w:val="007E6E49"/>
    <w:rsid w:val="007E7000"/>
    <w:rsid w:val="007F1C95"/>
    <w:rsid w:val="00810A01"/>
    <w:rsid w:val="008147EB"/>
    <w:rsid w:val="008179D2"/>
    <w:rsid w:val="0082581E"/>
    <w:rsid w:val="00830F72"/>
    <w:rsid w:val="008339BF"/>
    <w:rsid w:val="0083474E"/>
    <w:rsid w:val="00836643"/>
    <w:rsid w:val="00836E36"/>
    <w:rsid w:val="0083754B"/>
    <w:rsid w:val="00844091"/>
    <w:rsid w:val="008458C0"/>
    <w:rsid w:val="00853186"/>
    <w:rsid w:val="00855A1A"/>
    <w:rsid w:val="0086160E"/>
    <w:rsid w:val="0086383D"/>
    <w:rsid w:val="0088445A"/>
    <w:rsid w:val="008B11D7"/>
    <w:rsid w:val="008B4885"/>
    <w:rsid w:val="008B7B80"/>
    <w:rsid w:val="008C6E14"/>
    <w:rsid w:val="008D04C8"/>
    <w:rsid w:val="008E1350"/>
    <w:rsid w:val="008E5311"/>
    <w:rsid w:val="008E7589"/>
    <w:rsid w:val="008F3AF0"/>
    <w:rsid w:val="008F5864"/>
    <w:rsid w:val="00900306"/>
    <w:rsid w:val="0091168B"/>
    <w:rsid w:val="00916A2E"/>
    <w:rsid w:val="00920BEA"/>
    <w:rsid w:val="00923DC6"/>
    <w:rsid w:val="00933B14"/>
    <w:rsid w:val="00940227"/>
    <w:rsid w:val="009406EC"/>
    <w:rsid w:val="00942174"/>
    <w:rsid w:val="00943ABD"/>
    <w:rsid w:val="00957DC6"/>
    <w:rsid w:val="009602C2"/>
    <w:rsid w:val="00966961"/>
    <w:rsid w:val="009818A5"/>
    <w:rsid w:val="009830F7"/>
    <w:rsid w:val="00991950"/>
    <w:rsid w:val="0099467D"/>
    <w:rsid w:val="00997773"/>
    <w:rsid w:val="009A0E31"/>
    <w:rsid w:val="009A586B"/>
    <w:rsid w:val="009B5232"/>
    <w:rsid w:val="009B6A94"/>
    <w:rsid w:val="009C632A"/>
    <w:rsid w:val="009D1EBE"/>
    <w:rsid w:val="009D223E"/>
    <w:rsid w:val="009D4B35"/>
    <w:rsid w:val="009E312B"/>
    <w:rsid w:val="009F4CCD"/>
    <w:rsid w:val="00A02E3E"/>
    <w:rsid w:val="00A06098"/>
    <w:rsid w:val="00A06D0D"/>
    <w:rsid w:val="00A133BB"/>
    <w:rsid w:val="00A37794"/>
    <w:rsid w:val="00A37FDC"/>
    <w:rsid w:val="00A434FA"/>
    <w:rsid w:val="00A563EF"/>
    <w:rsid w:val="00A62D27"/>
    <w:rsid w:val="00A7042B"/>
    <w:rsid w:val="00A71E22"/>
    <w:rsid w:val="00A73A6E"/>
    <w:rsid w:val="00A83C87"/>
    <w:rsid w:val="00A8799F"/>
    <w:rsid w:val="00AA6832"/>
    <w:rsid w:val="00AB2A49"/>
    <w:rsid w:val="00AB3C5E"/>
    <w:rsid w:val="00AB4C51"/>
    <w:rsid w:val="00AB4CD3"/>
    <w:rsid w:val="00AB7DC8"/>
    <w:rsid w:val="00AC11CB"/>
    <w:rsid w:val="00AD42FD"/>
    <w:rsid w:val="00AD5E36"/>
    <w:rsid w:val="00AD68F1"/>
    <w:rsid w:val="00AE115E"/>
    <w:rsid w:val="00AE3112"/>
    <w:rsid w:val="00AE3EC9"/>
    <w:rsid w:val="00AE44ED"/>
    <w:rsid w:val="00AE58C9"/>
    <w:rsid w:val="00AF49A9"/>
    <w:rsid w:val="00B00057"/>
    <w:rsid w:val="00B03DA4"/>
    <w:rsid w:val="00B0559B"/>
    <w:rsid w:val="00B11A3E"/>
    <w:rsid w:val="00B257FA"/>
    <w:rsid w:val="00B43789"/>
    <w:rsid w:val="00B459AB"/>
    <w:rsid w:val="00B57778"/>
    <w:rsid w:val="00B57A55"/>
    <w:rsid w:val="00B71C27"/>
    <w:rsid w:val="00B83563"/>
    <w:rsid w:val="00B85B6C"/>
    <w:rsid w:val="00B868C4"/>
    <w:rsid w:val="00B90328"/>
    <w:rsid w:val="00B91583"/>
    <w:rsid w:val="00BB36D2"/>
    <w:rsid w:val="00BC2033"/>
    <w:rsid w:val="00BC598A"/>
    <w:rsid w:val="00BD111E"/>
    <w:rsid w:val="00BD2277"/>
    <w:rsid w:val="00BD29D6"/>
    <w:rsid w:val="00BE0CDE"/>
    <w:rsid w:val="00BE549D"/>
    <w:rsid w:val="00C30D56"/>
    <w:rsid w:val="00C30EDA"/>
    <w:rsid w:val="00C436D9"/>
    <w:rsid w:val="00C4582D"/>
    <w:rsid w:val="00C55390"/>
    <w:rsid w:val="00C5756D"/>
    <w:rsid w:val="00C65198"/>
    <w:rsid w:val="00C651EE"/>
    <w:rsid w:val="00C7602C"/>
    <w:rsid w:val="00C7655E"/>
    <w:rsid w:val="00C8298B"/>
    <w:rsid w:val="00C85528"/>
    <w:rsid w:val="00C86509"/>
    <w:rsid w:val="00C90176"/>
    <w:rsid w:val="00CA54C1"/>
    <w:rsid w:val="00CC7151"/>
    <w:rsid w:val="00CC77DA"/>
    <w:rsid w:val="00CD4C4A"/>
    <w:rsid w:val="00CE0BFE"/>
    <w:rsid w:val="00CF0288"/>
    <w:rsid w:val="00CF38FF"/>
    <w:rsid w:val="00CF41B7"/>
    <w:rsid w:val="00D0226F"/>
    <w:rsid w:val="00D022C2"/>
    <w:rsid w:val="00D029E7"/>
    <w:rsid w:val="00D12026"/>
    <w:rsid w:val="00D20514"/>
    <w:rsid w:val="00D211BE"/>
    <w:rsid w:val="00D276B7"/>
    <w:rsid w:val="00D305E0"/>
    <w:rsid w:val="00D31332"/>
    <w:rsid w:val="00D4094D"/>
    <w:rsid w:val="00D47430"/>
    <w:rsid w:val="00D47F4F"/>
    <w:rsid w:val="00D5303B"/>
    <w:rsid w:val="00D668E6"/>
    <w:rsid w:val="00D7048A"/>
    <w:rsid w:val="00D70796"/>
    <w:rsid w:val="00D85A33"/>
    <w:rsid w:val="00D8793C"/>
    <w:rsid w:val="00DA0FA5"/>
    <w:rsid w:val="00DA1B63"/>
    <w:rsid w:val="00DA7DFD"/>
    <w:rsid w:val="00DB2E4F"/>
    <w:rsid w:val="00DC09CB"/>
    <w:rsid w:val="00DC2E53"/>
    <w:rsid w:val="00DC7CDD"/>
    <w:rsid w:val="00DF648B"/>
    <w:rsid w:val="00E03025"/>
    <w:rsid w:val="00E119AC"/>
    <w:rsid w:val="00E25A24"/>
    <w:rsid w:val="00E27020"/>
    <w:rsid w:val="00E4278D"/>
    <w:rsid w:val="00E449C2"/>
    <w:rsid w:val="00E47DDD"/>
    <w:rsid w:val="00E517BE"/>
    <w:rsid w:val="00E5275E"/>
    <w:rsid w:val="00E648FB"/>
    <w:rsid w:val="00E65D30"/>
    <w:rsid w:val="00E90FC9"/>
    <w:rsid w:val="00E91C09"/>
    <w:rsid w:val="00E93495"/>
    <w:rsid w:val="00EA02EF"/>
    <w:rsid w:val="00EA3D16"/>
    <w:rsid w:val="00EB0C8A"/>
    <w:rsid w:val="00EB255F"/>
    <w:rsid w:val="00EB74EA"/>
    <w:rsid w:val="00EC2FAF"/>
    <w:rsid w:val="00EC6416"/>
    <w:rsid w:val="00EC7D91"/>
    <w:rsid w:val="00ED2798"/>
    <w:rsid w:val="00ED4052"/>
    <w:rsid w:val="00EE3288"/>
    <w:rsid w:val="00EF0BE5"/>
    <w:rsid w:val="00EF5248"/>
    <w:rsid w:val="00EF5CE5"/>
    <w:rsid w:val="00F06DA8"/>
    <w:rsid w:val="00F118EA"/>
    <w:rsid w:val="00F13617"/>
    <w:rsid w:val="00F14C1B"/>
    <w:rsid w:val="00F17423"/>
    <w:rsid w:val="00F21757"/>
    <w:rsid w:val="00F24594"/>
    <w:rsid w:val="00F252F7"/>
    <w:rsid w:val="00F41573"/>
    <w:rsid w:val="00F630CB"/>
    <w:rsid w:val="00F724CE"/>
    <w:rsid w:val="00F912AD"/>
    <w:rsid w:val="00FA212F"/>
    <w:rsid w:val="00FA586D"/>
    <w:rsid w:val="00FD1199"/>
    <w:rsid w:val="00FD1DDB"/>
    <w:rsid w:val="00FD49CF"/>
    <w:rsid w:val="00FE2812"/>
    <w:rsid w:val="00FE5AE4"/>
    <w:rsid w:val="00FE60E7"/>
    <w:rsid w:val="00FE74A1"/>
    <w:rsid w:val="00FF6767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6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styleId="a8">
    <w:name w:val="Emphasis"/>
    <w:basedOn w:val="a0"/>
    <w:uiPriority w:val="20"/>
    <w:qFormat/>
    <w:rsid w:val="00443515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7B64B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 Paragraph"/>
    <w:basedOn w:val="a"/>
    <w:uiPriority w:val="34"/>
    <w:qFormat/>
    <w:rsid w:val="00FD49CF"/>
    <w:pPr>
      <w:ind w:firstLineChars="200" w:firstLine="420"/>
    </w:pPr>
  </w:style>
  <w:style w:type="table" w:styleId="aa">
    <w:name w:val="Table Grid"/>
    <w:basedOn w:val="a1"/>
    <w:uiPriority w:val="39"/>
    <w:rsid w:val="00E51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6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styleId="a8">
    <w:name w:val="Emphasis"/>
    <w:basedOn w:val="a0"/>
    <w:uiPriority w:val="20"/>
    <w:qFormat/>
    <w:rsid w:val="00443515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7B64B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 Paragraph"/>
    <w:basedOn w:val="a"/>
    <w:uiPriority w:val="34"/>
    <w:qFormat/>
    <w:rsid w:val="00FD49CF"/>
    <w:pPr>
      <w:ind w:firstLineChars="200" w:firstLine="420"/>
    </w:pPr>
  </w:style>
  <w:style w:type="table" w:styleId="aa">
    <w:name w:val="Table Grid"/>
    <w:basedOn w:val="a1"/>
    <w:uiPriority w:val="39"/>
    <w:rsid w:val="00E51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265\Desktop\01_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375F-A9D8-4F46-A173-9A9DE4A9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01_项目开发计划.dot</Template>
  <TotalTime>41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Company>北京北大天正科技发展有限公司</Company>
  <LinksUpToDate>false</LinksUpToDate>
  <CharactersWithSpaces>4216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杨露</dc:creator>
  <cp:lastModifiedBy>pc01</cp:lastModifiedBy>
  <cp:revision>104</cp:revision>
  <cp:lastPrinted>2001-02-09T04:16:00Z</cp:lastPrinted>
  <dcterms:created xsi:type="dcterms:W3CDTF">2019-09-18T08:44:00Z</dcterms:created>
  <dcterms:modified xsi:type="dcterms:W3CDTF">2019-09-18T10:25:00Z</dcterms:modified>
</cp:coreProperties>
</file>